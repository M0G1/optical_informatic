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E7" w:rsidRDefault="00E512E7" w:rsidP="00C62FDF">
      <w:pPr>
        <w:jc w:val="center"/>
        <w:rPr>
          <w:sz w:val="52"/>
        </w:rPr>
      </w:pPr>
    </w:p>
    <w:p w:rsidR="00E512E7" w:rsidRDefault="00E512E7" w:rsidP="00C62FDF">
      <w:pPr>
        <w:jc w:val="center"/>
        <w:rPr>
          <w:sz w:val="52"/>
        </w:rPr>
      </w:pPr>
    </w:p>
    <w:p w:rsidR="00E512E7" w:rsidRDefault="00E512E7" w:rsidP="00C62FDF">
      <w:pPr>
        <w:jc w:val="center"/>
        <w:rPr>
          <w:sz w:val="52"/>
        </w:rPr>
      </w:pPr>
    </w:p>
    <w:p w:rsidR="00E512E7" w:rsidRDefault="00E512E7" w:rsidP="00C62FDF">
      <w:pPr>
        <w:jc w:val="center"/>
        <w:rPr>
          <w:sz w:val="52"/>
        </w:rPr>
      </w:pPr>
    </w:p>
    <w:p w:rsidR="00E512E7" w:rsidRDefault="00E512E7" w:rsidP="00C62FDF">
      <w:pPr>
        <w:jc w:val="center"/>
        <w:rPr>
          <w:sz w:val="52"/>
        </w:rPr>
      </w:pPr>
      <w:r w:rsidRPr="009C638A">
        <w:rPr>
          <w:b/>
          <w:sz w:val="52"/>
        </w:rPr>
        <w:t xml:space="preserve">ЧИСЛЕННАЯ РЕАЛИЗАЦИЯ ИНТЕГРАЛЬНЫХ </w:t>
      </w:r>
      <w:r>
        <w:rPr>
          <w:b/>
          <w:sz w:val="52"/>
        </w:rPr>
        <w:t>ПРЕОБРАЗОВАНИЙВ КОНЕЧНЫХ ПРЕДЕЛАХ</w:t>
      </w:r>
    </w:p>
    <w:p w:rsidR="00E512E7" w:rsidRDefault="00E512E7" w:rsidP="00F5178A">
      <w:pPr>
        <w:rPr>
          <w:sz w:val="52"/>
        </w:rPr>
      </w:pPr>
    </w:p>
    <w:p w:rsidR="00E512E7" w:rsidRPr="00A92FFD" w:rsidRDefault="00E512E7" w:rsidP="00C62FDF">
      <w:pPr>
        <w:jc w:val="center"/>
        <w:rPr>
          <w:sz w:val="44"/>
        </w:rPr>
      </w:pPr>
      <w:r w:rsidRPr="00A92FFD">
        <w:rPr>
          <w:sz w:val="44"/>
        </w:rPr>
        <w:t>Методические указания</w:t>
      </w:r>
    </w:p>
    <w:p w:rsidR="00E512E7" w:rsidRPr="00A92FFD" w:rsidRDefault="00E512E7" w:rsidP="00C62FDF">
      <w:pPr>
        <w:jc w:val="center"/>
        <w:rPr>
          <w:sz w:val="44"/>
        </w:rPr>
      </w:pPr>
      <w:r w:rsidRPr="00A92FFD">
        <w:rPr>
          <w:sz w:val="44"/>
        </w:rPr>
        <w:t>к лабораторным работам по курсу</w:t>
      </w:r>
    </w:p>
    <w:p w:rsidR="00E512E7" w:rsidRDefault="00E512E7" w:rsidP="00C62FDF">
      <w:pPr>
        <w:jc w:val="center"/>
        <w:rPr>
          <w:sz w:val="44"/>
        </w:rPr>
      </w:pPr>
      <w:r w:rsidRPr="00A92FFD">
        <w:rPr>
          <w:sz w:val="44"/>
        </w:rPr>
        <w:t>«Оптическая информатика»</w:t>
      </w:r>
    </w:p>
    <w:p w:rsidR="00E512E7" w:rsidRDefault="00E512E7" w:rsidP="00C62FDF">
      <w:pPr>
        <w:jc w:val="center"/>
        <w:rPr>
          <w:sz w:val="44"/>
        </w:rPr>
      </w:pPr>
    </w:p>
    <w:p w:rsidR="00E512E7" w:rsidRDefault="00E512E7" w:rsidP="00A92FFD">
      <w:pPr>
        <w:jc w:val="center"/>
        <w:rPr>
          <w:sz w:val="32"/>
        </w:rPr>
      </w:pPr>
    </w:p>
    <w:p w:rsidR="00E512E7" w:rsidRDefault="00E512E7" w:rsidP="00A92FFD">
      <w:pPr>
        <w:jc w:val="center"/>
        <w:rPr>
          <w:sz w:val="32"/>
        </w:rPr>
      </w:pPr>
    </w:p>
    <w:p w:rsidR="00E512E7" w:rsidRDefault="00E512E7" w:rsidP="00A92FFD">
      <w:pPr>
        <w:jc w:val="center"/>
        <w:rPr>
          <w:sz w:val="32"/>
        </w:rPr>
      </w:pPr>
    </w:p>
    <w:p w:rsidR="00E512E7" w:rsidRDefault="00E512E7" w:rsidP="00A92FFD">
      <w:pPr>
        <w:jc w:val="center"/>
        <w:rPr>
          <w:sz w:val="32"/>
        </w:rPr>
      </w:pPr>
    </w:p>
    <w:p w:rsidR="00E512E7" w:rsidRPr="00C62FDF" w:rsidRDefault="00E512E7" w:rsidP="00C62FDF">
      <w:pPr>
        <w:jc w:val="center"/>
        <w:rPr>
          <w:b/>
          <w:bCs/>
          <w:sz w:val="56"/>
          <w:szCs w:val="28"/>
        </w:rPr>
      </w:pPr>
      <w:r>
        <w:rPr>
          <w:sz w:val="28"/>
        </w:rPr>
        <w:t>Самара 2020</w:t>
      </w:r>
      <w:r w:rsidRPr="00C62FDF">
        <w:rPr>
          <w:sz w:val="52"/>
        </w:rPr>
        <w:br w:type="page"/>
      </w:r>
    </w:p>
    <w:p w:rsidR="00E512E7" w:rsidRDefault="00E512E7" w:rsidP="00FA3F48">
      <w:pPr>
        <w:pStyle w:val="Heading1"/>
      </w:pPr>
      <w:bookmarkStart w:id="0" w:name="_Toc440053368"/>
      <w:bookmarkStart w:id="1" w:name="_Toc4615604"/>
      <w:bookmarkStart w:id="2" w:name="_Toc31149738"/>
      <w:r>
        <w:t>Содержание</w:t>
      </w:r>
      <w:bookmarkEnd w:id="0"/>
      <w:bookmarkEnd w:id="1"/>
      <w:bookmarkEnd w:id="2"/>
    </w:p>
    <w:p w:rsidR="00E512E7" w:rsidRDefault="00E512E7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149739" w:history="1">
        <w:r w:rsidRPr="001E7A8D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31149740" w:history="1">
        <w:r w:rsidRPr="001E7A8D">
          <w:rPr>
            <w:rStyle w:val="Hyperlink"/>
            <w:noProof/>
          </w:rPr>
          <w:t>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pPr>
        <w:pStyle w:val="TOC2"/>
        <w:rPr>
          <w:rFonts w:ascii="Calibri" w:hAnsi="Calibri"/>
          <w:noProof/>
          <w:sz w:val="22"/>
          <w:lang w:eastAsia="ru-RU"/>
        </w:rPr>
      </w:pPr>
      <w:hyperlink w:anchor="_Toc31149741" w:history="1">
        <w:r w:rsidRPr="001E7A8D">
          <w:rPr>
            <w:rStyle w:val="Hyperlink"/>
            <w:noProof/>
          </w:rPr>
          <w:t>Интегральное преобразование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pPr>
        <w:pStyle w:val="TOC2"/>
        <w:rPr>
          <w:rFonts w:ascii="Calibri" w:hAnsi="Calibri"/>
          <w:noProof/>
          <w:sz w:val="22"/>
          <w:lang w:eastAsia="ru-RU"/>
        </w:rPr>
      </w:pPr>
      <w:hyperlink w:anchor="_Toc31149742" w:history="1">
        <w:r w:rsidRPr="001E7A8D">
          <w:rPr>
            <w:rStyle w:val="Hyperlink"/>
            <w:noProof/>
          </w:rPr>
          <w:t>Численное интегрирование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31149743" w:history="1">
        <w:r w:rsidRPr="001E7A8D">
          <w:rPr>
            <w:rStyle w:val="Hyperlink"/>
            <w:noProof/>
            <w:lang w:eastAsia="ru-RU"/>
          </w:rPr>
          <w:t>Требования к выполнению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31149744" w:history="1">
        <w:r w:rsidRPr="001E7A8D">
          <w:rPr>
            <w:rStyle w:val="Hyperlink"/>
            <w:noProof/>
            <w:lang w:eastAsia="ru-RU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_Toc31149744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E7" w:rsidRDefault="00E512E7">
      <w:r>
        <w:fldChar w:fldCharType="end"/>
      </w:r>
    </w:p>
    <w:p w:rsidR="00E512E7" w:rsidRDefault="00E512E7" w:rsidP="00FA3F48">
      <w:pPr>
        <w:pStyle w:val="Heading1"/>
      </w:pPr>
    </w:p>
    <w:p w:rsidR="00E512E7" w:rsidRDefault="00E512E7" w:rsidP="00FA3F48">
      <w:pPr>
        <w:pStyle w:val="Heading1"/>
      </w:pPr>
      <w:r>
        <w:br w:type="page"/>
      </w:r>
    </w:p>
    <w:p w:rsidR="00E512E7" w:rsidRDefault="00E512E7" w:rsidP="00D230D3">
      <w:pPr>
        <w:pStyle w:val="Heading1"/>
      </w:pPr>
      <w:bookmarkStart w:id="3" w:name="_Toc4615605"/>
      <w:bookmarkStart w:id="4" w:name="_Toc31149739"/>
      <w:r>
        <w:t>Введение</w:t>
      </w:r>
      <w:bookmarkEnd w:id="3"/>
      <w:bookmarkEnd w:id="4"/>
    </w:p>
    <w:p w:rsidR="00E512E7" w:rsidRDefault="00E512E7" w:rsidP="00B559D9">
      <w:r>
        <w:t>Данная лабораторная предназначена для студентов четвёртого курса специальности «Прикладная математика и информатика». Работа предполагает наличие знаний, полученных на предыдущих курсах специальности, однако многие вещи разъясняются практически с базового уровня.</w:t>
      </w:r>
    </w:p>
    <w:p w:rsidR="00E512E7" w:rsidRDefault="00E512E7" w:rsidP="00B559D9">
      <w:r>
        <w:t>В работе рассматриваются интегральные преобразования в конечных пределах. Ядро интегрального преобразования может быть как действительным, так и комплексным. Сигнал, над которым осуществляется преобразование, является комплекснозначной функцией действительного аргумента. Это справедливо и для выходного сигнала.</w:t>
      </w:r>
    </w:p>
    <w:p w:rsidR="00E512E7" w:rsidRDefault="00E512E7" w:rsidP="00B559D9">
      <w:r>
        <w:t>Задания данной работы подготавливают студентов к следующей лабораторной работе, посвящённой важному в дифракционной оптике оператору, известному как преобразование Фурье.</w:t>
      </w:r>
    </w:p>
    <w:p w:rsidR="00E512E7" w:rsidRDefault="00E512E7" w:rsidP="00B559D9">
      <w:r>
        <w:t>Некоторые варианты включают в себя специальные функции, такие как функции Бесселя, полиномы Эрмита и Лагерра, активно использующиеся в приложениях оптики.</w:t>
      </w:r>
      <w:r>
        <w:br w:type="page"/>
      </w:r>
    </w:p>
    <w:p w:rsidR="00E512E7" w:rsidRDefault="00E512E7" w:rsidP="00001981">
      <w:pPr>
        <w:pStyle w:val="Heading1"/>
      </w:pPr>
      <w:bookmarkStart w:id="5" w:name="_Toc4615606"/>
      <w:bookmarkStart w:id="6" w:name="_Toc31149740"/>
      <w:r>
        <w:t>Краткие теоретические сведения</w:t>
      </w:r>
      <w:bookmarkEnd w:id="5"/>
      <w:bookmarkEnd w:id="6"/>
    </w:p>
    <w:p w:rsidR="00E512E7" w:rsidRDefault="00E512E7" w:rsidP="007A2114">
      <w:pPr>
        <w:pStyle w:val="Heading2"/>
      </w:pPr>
      <w:bookmarkStart w:id="7" w:name="_Toc31149741"/>
      <w:r>
        <w:t>Интегральное преобразование</w:t>
      </w:r>
      <w:bookmarkEnd w:id="7"/>
    </w:p>
    <w:p w:rsidR="00E512E7" w:rsidRDefault="00E512E7" w:rsidP="00D5366C">
      <w:r w:rsidRPr="00D5366C">
        <w:t>Пусть имеется некоторая</w:t>
      </w:r>
      <w:r>
        <w:t xml:space="preserve"> комплексная</w:t>
      </w:r>
      <w:r w:rsidRPr="00D5366C">
        <w:t xml:space="preserve"> функция</w:t>
      </w:r>
      <w:r>
        <w:t xml:space="preserve"> действительного аргумента</w:t>
      </w:r>
      <w:r w:rsidRPr="009359A3">
        <w:rPr>
          <w:position w:val="-10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17.5pt" o:ole="">
            <v:imagedata r:id="rId7" o:title=""/>
          </v:shape>
          <o:OLEObject Type="Embed" ProgID="Equation.DSMT4" ShapeID="_x0000_i1025" DrawAspect="Content" ObjectID="_1661186212" r:id="rId8"/>
        </w:object>
      </w:r>
      <w:r w:rsidRPr="00D5366C">
        <w:t>.</w:t>
      </w:r>
      <w:r>
        <w:t xml:space="preserve">Рассмотрим следующий линейный оператор </w:t>
      </w:r>
      <w:r>
        <w:rPr>
          <w:i/>
          <w:lang w:val="en-US"/>
        </w:rPr>
        <w:t>T</w:t>
      </w:r>
      <w:r>
        <w:t>:</w:t>
      </w:r>
    </w:p>
    <w:p w:rsidR="00E512E7" w:rsidRDefault="00E512E7" w:rsidP="00C34567">
      <w:pPr>
        <w:pStyle w:val="a"/>
      </w:pPr>
      <w:r>
        <w:tab/>
      </w:r>
      <w:r w:rsidRPr="00DB595C">
        <w:rPr>
          <w:position w:val="-32"/>
        </w:rPr>
        <w:object w:dxaOrig="4080" w:dyaOrig="760">
          <v:shape id="_x0000_i1026" type="#_x0000_t75" style="width:204pt;height:38pt" o:ole="">
            <v:imagedata r:id="rId9" o:title=""/>
          </v:shape>
          <o:OLEObject Type="Embed" ProgID="Equation.DSMT4" ShapeID="_x0000_i1026" DrawAspect="Content" ObjectID="_1661186213" r:id="rId10"/>
        </w:object>
      </w:r>
      <w:r>
        <w:tab/>
        <w:t>(1)</w:t>
      </w:r>
    </w:p>
    <w:p w:rsidR="00E512E7" w:rsidRPr="009359A3" w:rsidRDefault="00E512E7" w:rsidP="00245810">
      <w:r>
        <w:t xml:space="preserve">где </w:t>
      </w:r>
      <w:r w:rsidRPr="009359A3">
        <w:rPr>
          <w:position w:val="-10"/>
        </w:rPr>
        <w:object w:dxaOrig="580" w:dyaOrig="340">
          <v:shape id="_x0000_i1027" type="#_x0000_t75" style="width:29.5pt;height:17.5pt" o:ole="">
            <v:imagedata r:id="rId11" o:title=""/>
          </v:shape>
          <o:OLEObject Type="Embed" ProgID="Equation.DSMT4" ShapeID="_x0000_i1027" DrawAspect="Content" ObjectID="_1661186214" r:id="rId12"/>
        </w:object>
      </w:r>
      <w:r w:rsidRPr="00C34567">
        <w:t>–</w:t>
      </w:r>
      <w:r>
        <w:t>результат, получившийся после действия оператор</w:t>
      </w:r>
      <w:r w:rsidRPr="009359A3">
        <w:t>а</w:t>
      </w:r>
      <w:r>
        <w:t xml:space="preserve">. Данное преобразование является интегральным. Функция </w:t>
      </w:r>
      <w:r w:rsidRPr="009359A3">
        <w:rPr>
          <w:position w:val="-10"/>
        </w:rPr>
        <w:object w:dxaOrig="800" w:dyaOrig="340">
          <v:shape id="_x0000_i1028" type="#_x0000_t75" style="width:40pt;height:17.5pt" o:ole="">
            <v:imagedata r:id="rId13" o:title=""/>
          </v:shape>
          <o:OLEObject Type="Embed" ProgID="Equation.DSMT4" ShapeID="_x0000_i1028" DrawAspect="Content" ObjectID="_1661186215" r:id="rId14"/>
        </w:object>
      </w:r>
      <w:r w:rsidRPr="009359A3">
        <w:t xml:space="preserve"> называется ядром</w:t>
      </w:r>
      <w:r>
        <w:t xml:space="preserve"> интегрального преобразования (не следует путать с ядром оператора </w:t>
      </w:r>
      <w:r w:rsidRPr="009359A3">
        <w:rPr>
          <w:position w:val="-6"/>
        </w:rPr>
        <w:object w:dxaOrig="560" w:dyaOrig="279">
          <v:shape id="_x0000_i1029" type="#_x0000_t75" style="width:27.5pt;height:14.5pt" o:ole="">
            <v:imagedata r:id="rId15" o:title=""/>
          </v:shape>
          <o:OLEObject Type="Embed" ProgID="Equation.DSMT4" ShapeID="_x0000_i1029" DrawAspect="Content" ObjectID="_1661186216" r:id="rId16"/>
        </w:object>
      </w:r>
      <w:r w:rsidRPr="009359A3">
        <w:t>)</w:t>
      </w:r>
      <w:r>
        <w:t xml:space="preserve">. </w:t>
      </w:r>
    </w:p>
    <w:p w:rsidR="00E512E7" w:rsidRDefault="00E512E7" w:rsidP="000C2DC9">
      <w:r>
        <w:t>Не всегда преобразования определяются в бесконечных пределах. Некоторые преобразования (например, преобразование Ханкеля) предусматривают интегрирование по полупрямой, а некоторые – только на конечной области. Более того, любую бесконечную область можно ограничить, получив новый интегральный оператор. Будем называть интегральным преобразованием в конечных пределах следующий оператор:</w:t>
      </w:r>
    </w:p>
    <w:p w:rsidR="00E512E7" w:rsidRDefault="00E512E7" w:rsidP="000C2DC9">
      <w:pPr>
        <w:pStyle w:val="a"/>
      </w:pPr>
      <w:r>
        <w:tab/>
      </w:r>
      <w:r w:rsidRPr="00DB595C">
        <w:rPr>
          <w:position w:val="-32"/>
        </w:rPr>
        <w:object w:dxaOrig="4000" w:dyaOrig="760">
          <v:shape id="_x0000_i1030" type="#_x0000_t75" style="width:200pt;height:38pt" o:ole="">
            <v:imagedata r:id="rId17" o:title=""/>
          </v:shape>
          <o:OLEObject Type="Embed" ProgID="Equation.DSMT4" ShapeID="_x0000_i1030" DrawAspect="Content" ObjectID="_1661186217" r:id="rId18"/>
        </w:object>
      </w:r>
      <w:r>
        <w:tab/>
        <w:t>(</w:t>
      </w:r>
      <w:r w:rsidRPr="00E16DFD">
        <w:t>2</w:t>
      </w:r>
      <w:r>
        <w:t>)</w:t>
      </w:r>
    </w:p>
    <w:p w:rsidR="00E512E7" w:rsidRDefault="00E512E7" w:rsidP="00DE6F95">
      <w:r>
        <w:t xml:space="preserve">где 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31" type="#_x0000_t75" style="width:27.5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BF6C5A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BF6C5A&quot;&gt;&lt;m:oMathPara&gt;&lt;m:oMath&gt;&lt;m:r&gt;&lt;w:rPr&gt;&lt;w:rFonts w:ascii=&quot;Cambria Math&quot; w:h-ansi=&quot;Cambria Math&quot;/&gt;&lt;wx:font wx:val=&quot;Cambria Math&quot;/&gt;&lt;w:i/&gt;&lt;/w:rPr&gt;&lt;m:t&gt;a&amp;lt;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32" type="#_x0000_t75" style="width:27.5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BF6C5A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BF6C5A&quot;&gt;&lt;m:oMathPara&gt;&lt;m:oMath&gt;&lt;m:r&gt;&lt;w:rPr&gt;&lt;w:rFonts w:ascii=&quot;Cambria Math&quot; w:h-ansi=&quot;Cambria Math&quot;/&gt;&lt;wx:font wx:val=&quot;Cambria Math&quot;/&gt;&lt;w:i/&gt;&lt;/w:rPr&gt;&lt;m:t&gt;a&amp;lt;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13D34">
        <w:fldChar w:fldCharType="end"/>
      </w:r>
      <w:r w:rsidRPr="00DE6F95">
        <w:t>.</w:t>
      </w:r>
    </w:p>
    <w:p w:rsidR="00E512E7" w:rsidRDefault="00E512E7" w:rsidP="007A2114">
      <w:pPr>
        <w:pStyle w:val="Heading2"/>
      </w:pPr>
      <w:bookmarkStart w:id="8" w:name="_Toc4615608"/>
      <w:bookmarkStart w:id="9" w:name="_Toc31149742"/>
      <w:r>
        <w:t>Численное интегрирование</w:t>
      </w:r>
      <w:bookmarkEnd w:id="8"/>
      <w:bookmarkEnd w:id="9"/>
    </w:p>
    <w:p w:rsidR="00E512E7" w:rsidRDefault="00E512E7" w:rsidP="00655D88">
      <w:r>
        <w:t>Рассмотрим, как осуществляется численная реализация интегральных преобразований от простого к сложному.</w:t>
      </w:r>
    </w:p>
    <w:p w:rsidR="00E512E7" w:rsidRDefault="00E512E7" w:rsidP="00655D88">
      <w:r>
        <w:t>Предположим, что требуется численно найти значение интеграла:</w:t>
      </w:r>
    </w:p>
    <w:p w:rsidR="00E512E7" w:rsidRDefault="00E512E7" w:rsidP="00550D19">
      <w:pPr>
        <w:pStyle w:val="a"/>
      </w:pPr>
      <w:r>
        <w:tab/>
      </w:r>
      <w:r w:rsidRPr="00E16DFD">
        <w:rPr>
          <w:position w:val="-32"/>
        </w:rPr>
        <w:object w:dxaOrig="960" w:dyaOrig="740">
          <v:shape id="_x0000_i1033" type="#_x0000_t75" style="width:48pt;height:36.5pt" o:ole="">
            <v:imagedata r:id="rId20" o:title=""/>
          </v:shape>
          <o:OLEObject Type="Embed" ProgID="Equation.DSMT4" ShapeID="_x0000_i1033" DrawAspect="Content" ObjectID="_1661186218" r:id="rId21"/>
        </w:object>
      </w:r>
      <w:r>
        <w:tab/>
        <w:t>(3)</w:t>
      </w:r>
    </w:p>
    <w:p w:rsidR="00E512E7" w:rsidRDefault="00E512E7" w:rsidP="00550D19">
      <w:r>
        <w:t>где</w:t>
      </w:r>
      <w:r w:rsidRPr="009359A3">
        <w:rPr>
          <w:position w:val="-10"/>
        </w:rPr>
        <w:object w:dxaOrig="1140" w:dyaOrig="340">
          <v:shape id="_x0000_i1034" type="#_x0000_t75" style="width:56.5pt;height:17.5pt" o:ole="">
            <v:imagedata r:id="rId22" o:title=""/>
          </v:shape>
          <o:OLEObject Type="Embed" ProgID="Equation.DSMT4" ShapeID="_x0000_i1034" DrawAspect="Content" ObjectID="_1661186219" r:id="rId23"/>
        </w:object>
      </w:r>
      <w:r>
        <w:t xml:space="preserve"> – некоторая непрерывная на отрезке </w:t>
      </w:r>
      <w:r w:rsidRPr="00E27B59">
        <w:rPr>
          <w:position w:val="-10"/>
        </w:rPr>
        <w:object w:dxaOrig="580" w:dyaOrig="340">
          <v:shape id="_x0000_i1035" type="#_x0000_t75" style="width:29.5pt;height:17.5pt" o:ole="">
            <v:imagedata r:id="rId24" o:title=""/>
          </v:shape>
          <o:OLEObject Type="Embed" ProgID="Equation.DSMT4" ShapeID="_x0000_i1035" DrawAspect="Content" ObjectID="_1661186220" r:id="rId25"/>
        </w:object>
      </w:r>
      <w:r>
        <w:t>действительнаяфункция. Тогда её интеграл может быть найден численно. Далее будет рассмотрен наиболее простой метод численного интегрирования – метод левых прямоугольников.</w:t>
      </w:r>
    </w:p>
    <w:p w:rsidR="00E512E7" w:rsidRPr="003D56B5" w:rsidRDefault="00E512E7" w:rsidP="00550D19">
      <w:r>
        <w:t>Разобьём (т.е. проведём дискретизацию) отрезок интегрирования на</w:t>
      </w:r>
      <w:r w:rsidRPr="00EE097C">
        <w:rPr>
          <w:i/>
          <w:lang w:val="en-US"/>
        </w:rPr>
        <w:t>n</w:t>
      </w:r>
      <w:r>
        <w:t xml:space="preserve"> равных отрезков </w:t>
      </w:r>
      <w:r w:rsidRPr="00EE097C">
        <w:rPr>
          <w:position w:val="-12"/>
        </w:rPr>
        <w:object w:dxaOrig="1960" w:dyaOrig="400">
          <v:shape id="_x0000_i1036" type="#_x0000_t75" style="width:98pt;height:20pt" o:ole="">
            <v:imagedata r:id="rId26" o:title=""/>
          </v:shape>
          <o:OLEObject Type="Embed" ProgID="Equation.DSMT4" ShapeID="_x0000_i1036" DrawAspect="Content" ObjectID="_1661186221" r:id="rId27"/>
        </w:object>
      </w:r>
      <w:r w:rsidRPr="009F53BF">
        <w:t>.</w:t>
      </w:r>
      <w:r>
        <w:t>Заметим, что</w:t>
      </w:r>
      <w:r w:rsidRPr="00EE097C">
        <w:rPr>
          <w:position w:val="-12"/>
        </w:rPr>
        <w:object w:dxaOrig="620" w:dyaOrig="360">
          <v:shape id="_x0000_i1037" type="#_x0000_t75" style="width:30.5pt;height:18pt" o:ole="">
            <v:imagedata r:id="rId28" o:title=""/>
          </v:shape>
          <o:OLEObject Type="Embed" ProgID="Equation.DSMT4" ShapeID="_x0000_i1037" DrawAspect="Content" ObjectID="_1661186222" r:id="rId29"/>
        </w:object>
      </w:r>
      <w:r>
        <w:t xml:space="preserve"> и</w:t>
      </w:r>
      <w:r w:rsidRPr="00EE097C">
        <w:rPr>
          <w:position w:val="-12"/>
        </w:rPr>
        <w:object w:dxaOrig="620" w:dyaOrig="360">
          <v:shape id="_x0000_i1038" type="#_x0000_t75" style="width:30.5pt;height:18pt" o:ole="">
            <v:imagedata r:id="rId30" o:title=""/>
          </v:shape>
          <o:OLEObject Type="Embed" ProgID="Equation.DSMT4" ShapeID="_x0000_i1038" DrawAspect="Content" ObjectID="_1661186223" r:id="rId31"/>
        </w:object>
      </w:r>
      <w:r w:rsidRPr="00692E60">
        <w:t>.</w:t>
      </w:r>
      <w:r>
        <w:t>Обозначим длину каждого такого отрезкачерез</w:t>
      </w:r>
      <w:r w:rsidRPr="00EE097C">
        <w:rPr>
          <w:position w:val="-12"/>
        </w:rPr>
        <w:object w:dxaOrig="2439" w:dyaOrig="360">
          <v:shape id="_x0000_i1039" type="#_x0000_t75" style="width:122pt;height:18pt" o:ole="">
            <v:imagedata r:id="rId32" o:title=""/>
          </v:shape>
          <o:OLEObject Type="Embed" ProgID="Equation.DSMT4" ShapeID="_x0000_i1039" DrawAspect="Content" ObjectID="_1661186224" r:id="rId33"/>
        </w:object>
      </w:r>
      <w:r>
        <w:t>(шаг разбиения), тогда</w:t>
      </w:r>
      <w:r w:rsidRPr="00EE097C">
        <w:rPr>
          <w:position w:val="-12"/>
        </w:rPr>
        <w:object w:dxaOrig="1160" w:dyaOrig="360">
          <v:shape id="_x0000_i1040" type="#_x0000_t75" style="width:57.5pt;height:18pt" o:ole="">
            <v:imagedata r:id="rId34" o:title=""/>
          </v:shape>
          <o:OLEObject Type="Embed" ProgID="Equation.DSMT4" ShapeID="_x0000_i1040" DrawAspect="Content" ObjectID="_1661186225" r:id="rId35"/>
        </w:object>
      </w:r>
      <w:r w:rsidRPr="00544C3D">
        <w:t>.</w:t>
      </w:r>
      <w:r>
        <w:t>Значения интегрируемой функции в точках разбиения обозначим</w:t>
      </w:r>
      <w:r w:rsidRPr="00EE097C">
        <w:rPr>
          <w:position w:val="-12"/>
        </w:rPr>
        <w:object w:dxaOrig="1100" w:dyaOrig="360">
          <v:shape id="_x0000_i1041" type="#_x0000_t75" style="width:54pt;height:18pt" o:ole="">
            <v:imagedata r:id="rId36" o:title=""/>
          </v:shape>
          <o:OLEObject Type="Embed" ProgID="Equation.DSMT4" ShapeID="_x0000_i1041" DrawAspect="Content" ObjectID="_1661186226" r:id="rId37"/>
        </w:object>
      </w:r>
      <w:r w:rsidRPr="003D56B5">
        <w:t>.</w:t>
      </w:r>
    </w:p>
    <w:p w:rsidR="00E512E7" w:rsidRDefault="00E512E7" w:rsidP="00550D19">
      <w:r>
        <w:t>Воспользовавшись свойством аддитивности интеграла, получаем представление для выражения (</w:t>
      </w:r>
      <w:r w:rsidRPr="00B33B06">
        <w:t>3</w:t>
      </w:r>
      <w:r>
        <w:t>):</w:t>
      </w:r>
    </w:p>
    <w:p w:rsidR="00E512E7" w:rsidRDefault="00E512E7" w:rsidP="00DB595C">
      <w:pPr>
        <w:pStyle w:val="a"/>
      </w:pPr>
      <w:r>
        <w:tab/>
      </w:r>
      <w:r w:rsidRPr="00DB595C">
        <w:rPr>
          <w:position w:val="-34"/>
        </w:rPr>
        <w:object w:dxaOrig="2439" w:dyaOrig="780">
          <v:shape id="_x0000_i1042" type="#_x0000_t75" style="width:122pt;height:38.5pt" o:ole="">
            <v:imagedata r:id="rId38" o:title=""/>
          </v:shape>
          <o:OLEObject Type="Embed" ProgID="Equation.DSMT4" ShapeID="_x0000_i1042" DrawAspect="Content" ObjectID="_1661186227" r:id="rId39"/>
        </w:object>
      </w:r>
      <w:r>
        <w:tab/>
        <w:t>(</w:t>
      </w:r>
      <w:r w:rsidRPr="00EE097C">
        <w:t>4</w:t>
      </w:r>
      <w:r>
        <w:t>)</w:t>
      </w:r>
    </w:p>
    <w:p w:rsidR="00E512E7" w:rsidRDefault="00E512E7" w:rsidP="004612AD">
      <w:r>
        <w:t>Значение интеграла на отрезке</w:t>
      </w:r>
      <w:r w:rsidRPr="00EE097C">
        <w:rPr>
          <w:position w:val="-12"/>
          <w:lang w:val="en-US"/>
        </w:rPr>
        <w:object w:dxaOrig="900" w:dyaOrig="360">
          <v:shape id="_x0000_i1043" type="#_x0000_t75" style="width:45pt;height:18pt" o:ole="">
            <v:imagedata r:id="rId40" o:title=""/>
          </v:shape>
          <o:OLEObject Type="Embed" ProgID="Equation.DSMT4" ShapeID="_x0000_i1043" DrawAspect="Content" ObjectID="_1661186228" r:id="rId41"/>
        </w:object>
      </w:r>
      <w:r>
        <w:t>приблизительно равно значению площади прямоугольника</w:t>
      </w:r>
      <w:r w:rsidRPr="00EE097C">
        <w:rPr>
          <w:position w:val="-12"/>
          <w:lang w:val="en-US"/>
        </w:rPr>
        <w:object w:dxaOrig="2340" w:dyaOrig="360">
          <v:shape id="_x0000_i1044" type="#_x0000_t75" style="width:117pt;height:18pt" o:ole="">
            <v:imagedata r:id="rId42" o:title=""/>
          </v:shape>
          <o:OLEObject Type="Embed" ProgID="Equation.DSMT4" ShapeID="_x0000_i1044" DrawAspect="Content" ObjectID="_1661186229" r:id="rId43"/>
        </w:object>
      </w:r>
      <w:r w:rsidRPr="00F54B37">
        <w:t xml:space="preserve"> (</w:t>
      </w:r>
      <w:r>
        <w:t xml:space="preserve">рисунок 1). </w:t>
      </w:r>
    </w:p>
    <w:p w:rsidR="00E512E7" w:rsidRPr="004612AD" w:rsidRDefault="00E512E7" w:rsidP="004612AD">
      <w:pPr>
        <w:jc w:val="center"/>
      </w:pPr>
      <w:r w:rsidRPr="00C13D34">
        <w:rPr>
          <w:i/>
          <w:noProof/>
          <w:lang w:eastAsia="ru-RU"/>
        </w:rPr>
        <w:pict>
          <v:shape id="Рисунок 7" o:spid="_x0000_i1045" type="#_x0000_t75" style="width:243.5pt;height:180pt;visibility:visible">
            <v:imagedata r:id="rId44" o:title=""/>
          </v:shape>
        </w:pict>
      </w:r>
      <w:r>
        <w:rPr>
          <w:i/>
        </w:rPr>
        <w:br/>
      </w:r>
      <w:r>
        <w:t>Рисунок 1 – Геометрическая интерпретация численного интегрирования.</w:t>
      </w:r>
    </w:p>
    <w:p w:rsidR="00E512E7" w:rsidRDefault="00E512E7" w:rsidP="00A13CB0">
      <w:r>
        <w:t>Тогда, в соответствии с (</w:t>
      </w:r>
      <w:r w:rsidRPr="00B33B06">
        <w:t>4</w:t>
      </w:r>
      <w:r>
        <w:t>), значение интеграла (</w:t>
      </w:r>
      <w:r w:rsidRPr="00B33B06">
        <w:t>3</w:t>
      </w:r>
      <w:r>
        <w:t>) приближённо равно:</w:t>
      </w:r>
    </w:p>
    <w:p w:rsidR="00E512E7" w:rsidRDefault="00E512E7" w:rsidP="003E1B6F">
      <w:pPr>
        <w:pStyle w:val="a"/>
      </w:pPr>
      <w:r>
        <w:tab/>
      </w:r>
      <w:r w:rsidRPr="00B33B06">
        <w:rPr>
          <w:position w:val="-32"/>
        </w:rPr>
        <w:object w:dxaOrig="2020" w:dyaOrig="740">
          <v:shape id="_x0000_i1046" type="#_x0000_t75" style="width:101pt;height:36.5pt" o:ole="">
            <v:imagedata r:id="rId45" o:title=""/>
          </v:shape>
          <o:OLEObject Type="Embed" ProgID="Equation.DSMT4" ShapeID="_x0000_i1046" DrawAspect="Content" ObjectID="_1661186230" r:id="rId46"/>
        </w:object>
      </w:r>
      <w:r>
        <w:tab/>
        <w:t>(</w:t>
      </w:r>
      <w:r w:rsidRPr="00E245FE">
        <w:t>5</w:t>
      </w:r>
      <w:r>
        <w:t>)</w:t>
      </w:r>
    </w:p>
    <w:p w:rsidR="00E512E7" w:rsidRPr="00C11C9F" w:rsidRDefault="00E512E7" w:rsidP="007C6812">
      <w:r>
        <w:t>Формула (7) остаётся справедливой и для комплекснозначных функций вещественной переменной, т.е. функций вида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47" type="#_x0000_t75" style="width:43.5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57F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6C757F&quot;&gt;&lt;m:oMathPara&gt;&lt;m:oMath&gt;&lt;m:r&gt;&lt;w:rPr&gt;&lt;w:rFonts w:ascii=&quot;Cambria Math&quot; w:h-ansi=&quot;Cambria Math&quot;/&gt;&lt;wx:font wx:val=&quot;Cambria Math&quot;/&gt;&lt;w:i/&gt;&lt;/w:rPr&gt;&lt;m:t&gt;f&lt;/m:t&gt;&lt;/m:r&gt;&lt;m:r&gt;&lt;m:rPr&gt;&lt;m:scr m:val=&quot;double-struck&quot;/&gt;&lt;/m:rPr&gt;&lt;w:rPr&gt;&lt;w:rFonts w:ascii=&quot;Cambria Math&quot; w:h-ansi=&quot;Cambria Math&quot;/&gt;&lt;wx:font wx:val=&quot;Cambria Math&quot;/&gt;&lt;w:i/&gt;&lt;/w:rPr&gt;&lt;m:t&gt;:Rв†’C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48" type="#_x0000_t75" style="width:43.5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57F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6C757F&quot;&gt;&lt;m:oMathPara&gt;&lt;m:oMath&gt;&lt;m:r&gt;&lt;w:rPr&gt;&lt;w:rFonts w:ascii=&quot;Cambria Math&quot; w:h-ansi=&quot;Cambria Math&quot;/&gt;&lt;wx:font wx:val=&quot;Cambria Math&quot;/&gt;&lt;w:i/&gt;&lt;/w:rPr&gt;&lt;m:t&gt;f&lt;/m:t&gt;&lt;/m:r&gt;&lt;m:r&gt;&lt;m:rPr&gt;&lt;m:scr m:val=&quot;double-struck&quot;/&gt;&lt;/m:rPr&gt;&lt;w:rPr&gt;&lt;w:rFonts w:ascii=&quot;Cambria Math&quot; w:h-ansi=&quot;Cambria Math&quot;/&gt;&lt;wx:font wx:val=&quot;Cambria Math&quot;/&gt;&lt;w:i/&gt;&lt;/w:rPr&gt;&lt;m:t&gt;:Rв†’C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C13D34">
        <w:fldChar w:fldCharType="end"/>
      </w:r>
      <w:r>
        <w:t>, что позволяет применять метод для расчёта интегральных преобразованийв конечных пределах.Перепишем формулу (2) в соответствии с приближением:</w:t>
      </w:r>
    </w:p>
    <w:p w:rsidR="00E512E7" w:rsidRPr="007A2114" w:rsidRDefault="00E512E7" w:rsidP="00470BC6">
      <w:pPr>
        <w:pStyle w:val="a"/>
      </w:pPr>
      <w:r w:rsidRPr="002D1C1A">
        <w:tab/>
      </w:r>
      <w:r w:rsidRPr="00DB595C">
        <w:rPr>
          <w:position w:val="-32"/>
        </w:rPr>
        <w:object w:dxaOrig="4360" w:dyaOrig="760">
          <v:shape id="_x0000_i1049" type="#_x0000_t75" style="width:3in;height:38pt" o:ole="">
            <v:imagedata r:id="rId48" o:title=""/>
          </v:shape>
          <o:OLEObject Type="Embed" ProgID="Equation.DSMT4" ShapeID="_x0000_i1049" DrawAspect="Content" ObjectID="_1661186231" r:id="rId49"/>
        </w:object>
      </w:r>
      <w:r w:rsidRPr="007A2114">
        <w:tab/>
        <w:t>(</w:t>
      </w:r>
      <w:r w:rsidRPr="00572E00">
        <w:t>6</w:t>
      </w:r>
      <w:r w:rsidRPr="007A2114">
        <w:t>)</w:t>
      </w:r>
    </w:p>
    <w:p w:rsidR="00E512E7" w:rsidRDefault="00E512E7" w:rsidP="00343335">
      <w:r>
        <w:t>где</w:t>
      </w:r>
      <w:r w:rsidRPr="00B57AD5">
        <w:rPr>
          <w:i/>
          <w:lang w:val="en-US"/>
        </w:rPr>
        <w:t>n</w:t>
      </w:r>
      <w:r>
        <w:t>–количество интервалов разбиения,</w:t>
      </w:r>
      <w:r w:rsidRPr="00EE097C">
        <w:rPr>
          <w:position w:val="-12"/>
          <w:lang w:val="en-US"/>
        </w:rPr>
        <w:object w:dxaOrig="1480" w:dyaOrig="360">
          <v:shape id="_x0000_i1050" type="#_x0000_t75" style="width:74pt;height:18pt" o:ole="">
            <v:imagedata r:id="rId50" o:title=""/>
          </v:shape>
          <o:OLEObject Type="Embed" ProgID="Equation.DSMT4" ShapeID="_x0000_i1050" DrawAspect="Content" ObjectID="_1661186232" r:id="rId51"/>
        </w:object>
      </w:r>
      <w:r w:rsidRPr="00EE097C">
        <w:rPr>
          <w:position w:val="-12"/>
        </w:rPr>
        <w:object w:dxaOrig="1240" w:dyaOrig="360">
          <v:shape id="_x0000_i1051" type="#_x0000_t75" style="width:61.5pt;height:18pt" o:ole="">
            <v:imagedata r:id="rId52" o:title=""/>
          </v:shape>
          <o:OLEObject Type="Embed" ProgID="Equation.DSMT4" ShapeID="_x0000_i1051" DrawAspect="Content" ObjectID="_1661186233" r:id="rId53"/>
        </w:object>
      </w:r>
      <w:r w:rsidRPr="00EE097C">
        <w:rPr>
          <w:position w:val="-12"/>
        </w:rPr>
        <w:object w:dxaOrig="1100" w:dyaOrig="360">
          <v:shape id="_x0000_i1052" type="#_x0000_t75" style="width:54pt;height:18pt" o:ole="">
            <v:imagedata r:id="rId54" o:title=""/>
          </v:shape>
          <o:OLEObject Type="Embed" ProgID="Equation.DSMT4" ShapeID="_x0000_i1052" DrawAspect="Content" ObjectID="_1661186234" r:id="rId55"/>
        </w:object>
      </w:r>
      <w:r>
        <w:t xml:space="preserve">, </w:t>
      </w:r>
      <w:r w:rsidRPr="00E27B59">
        <w:rPr>
          <w:position w:val="-10"/>
        </w:rPr>
        <w:object w:dxaOrig="760" w:dyaOrig="380">
          <v:shape id="_x0000_i1053" type="#_x0000_t75" style="width:38pt;height:18.5pt" o:ole="">
            <v:imagedata r:id="rId56" o:title=""/>
          </v:shape>
          <o:OLEObject Type="Embed" ProgID="Equation.DSMT4" ShapeID="_x0000_i1053" DrawAspect="Content" ObjectID="_1661186235" r:id="rId57"/>
        </w:object>
      </w:r>
      <w:r w:rsidRPr="00D92743">
        <w:t>.</w:t>
      </w:r>
      <w:r>
        <w:t>Формула (</w:t>
      </w:r>
      <w:r w:rsidRPr="00EE097C">
        <w:t>6</w:t>
      </w:r>
      <w:r>
        <w:t xml:space="preserve">) позволяет вычислить приближённое значение </w:t>
      </w:r>
      <w:r w:rsidRPr="00EE097C">
        <w:rPr>
          <w:position w:val="-10"/>
        </w:rPr>
        <w:object w:dxaOrig="580" w:dyaOrig="340">
          <v:shape id="_x0000_i1054" type="#_x0000_t75" style="width:29.5pt;height:18pt" o:ole="">
            <v:imagedata r:id="rId58" o:title=""/>
          </v:shape>
          <o:OLEObject Type="Embed" ProgID="Equation.DSMT4" ShapeID="_x0000_i1054" DrawAspect="Content" ObjectID="_1661186236" r:id="rId59"/>
        </w:object>
      </w:r>
      <w:r>
        <w:t xml:space="preserve">интегрального преобразования (2) вкаждой выбранной точке </w:t>
      </w:r>
      <w:r w:rsidRPr="00EE097C">
        <w:rPr>
          <w:position w:val="-10"/>
        </w:rPr>
        <w:object w:dxaOrig="200" w:dyaOrig="320">
          <v:shape id="_x0000_i1055" type="#_x0000_t75" style="width:10pt;height:15.5pt" o:ole="">
            <v:imagedata r:id="rId60" o:title=""/>
          </v:shape>
          <o:OLEObject Type="Embed" ProgID="Equation.DSMT4" ShapeID="_x0000_i1055" DrawAspect="Content" ObjectID="_1661186237" r:id="rId61"/>
        </w:object>
      </w:r>
      <w:r>
        <w:t xml:space="preserve">. Для того чтобы получить вид функции </w:t>
      </w:r>
      <w:r w:rsidRPr="00EE097C">
        <w:rPr>
          <w:position w:val="-10"/>
        </w:rPr>
        <w:object w:dxaOrig="580" w:dyaOrig="340">
          <v:shape id="_x0000_i1056" type="#_x0000_t75" style="width:29.5pt;height:18pt" o:ole="">
            <v:imagedata r:id="rId58" o:title=""/>
          </v:shape>
          <o:OLEObject Type="Embed" ProgID="Equation.DSMT4" ShapeID="_x0000_i1056" DrawAspect="Content" ObjectID="_1661186238" r:id="rId62"/>
        </w:object>
      </w:r>
      <w:r>
        <w:t xml:space="preserve"> на некотором отрезке</w:t>
      </w:r>
      <w:r w:rsidRPr="00E27B59">
        <w:rPr>
          <w:position w:val="-10"/>
        </w:rPr>
        <w:object w:dxaOrig="620" w:dyaOrig="320">
          <v:shape id="_x0000_i1057" type="#_x0000_t75" style="width:30.5pt;height:15.5pt" o:ole="">
            <v:imagedata r:id="rId63" o:title=""/>
          </v:shape>
          <o:OLEObject Type="Embed" ProgID="Equation.DSMT4" ShapeID="_x0000_i1057" DrawAspect="Content" ObjectID="_1661186239" r:id="rId64"/>
        </w:object>
      </w:r>
      <w:r w:rsidRPr="009C0EBD">
        <w:t xml:space="preserve">, </w:t>
      </w:r>
      <w:r>
        <w:t>необходимо вычислить преобразования для всех точек данного отрезка. Мы можем лишь пробежаться по конечному множеству точек, поэтому определим разбиение и для отрезка</w:t>
      </w:r>
      <w:r w:rsidRPr="00E27B59">
        <w:rPr>
          <w:position w:val="-10"/>
        </w:rPr>
        <w:object w:dxaOrig="620" w:dyaOrig="320">
          <v:shape id="_x0000_i1058" type="#_x0000_t75" style="width:30.5pt;height:15.5pt" o:ole="">
            <v:imagedata r:id="rId63" o:title=""/>
          </v:shape>
          <o:OLEObject Type="Embed" ProgID="Equation.DSMT4" ShapeID="_x0000_i1058" DrawAspect="Content" ObjectID="_1661186240" r:id="rId65"/>
        </w:object>
      </w:r>
      <w:r>
        <w:t>.</w:t>
      </w:r>
    </w:p>
    <w:p w:rsidR="00E512E7" w:rsidRPr="007A2114" w:rsidRDefault="00E512E7" w:rsidP="00343335">
      <w:r>
        <w:t>Пусть</w:t>
      </w:r>
      <w:r w:rsidRPr="007643D6">
        <w:rPr>
          <w:i/>
          <w:lang w:val="en-US"/>
        </w:rPr>
        <w:t>m</w:t>
      </w:r>
      <w:r w:rsidRPr="009C0EBD">
        <w:t xml:space="preserve">– </w:t>
      </w:r>
      <w:r>
        <w:t>количество интервалов разбиения,</w:t>
      </w:r>
      <w:r w:rsidRPr="00572E00">
        <w:rPr>
          <w:position w:val="-14"/>
          <w:lang w:val="en-US"/>
        </w:rPr>
        <w:object w:dxaOrig="1560" w:dyaOrig="380">
          <v:shape id="_x0000_i1059" type="#_x0000_t75" style="width:78pt;height:18.5pt" o:ole="">
            <v:imagedata r:id="rId66" o:title=""/>
          </v:shape>
          <o:OLEObject Type="Embed" ProgID="Equation.DSMT4" ShapeID="_x0000_i1059" DrawAspect="Content" ObjectID="_1661186241" r:id="rId67"/>
        </w:object>
      </w:r>
      <w:r w:rsidRPr="00572E00">
        <w:rPr>
          <w:position w:val="-14"/>
        </w:rPr>
        <w:object w:dxaOrig="1200" w:dyaOrig="380">
          <v:shape id="_x0000_i1060" type="#_x0000_t75" style="width:60pt;height:18.5pt" o:ole="">
            <v:imagedata r:id="rId68" o:title=""/>
          </v:shape>
          <o:OLEObject Type="Embed" ProgID="Equation.DSMT4" ShapeID="_x0000_i1060" DrawAspect="Content" ObjectID="_1661186242" r:id="rId69"/>
        </w:object>
      </w:r>
      <w:r w:rsidRPr="00572E00">
        <w:rPr>
          <w:position w:val="-10"/>
        </w:rPr>
        <w:object w:dxaOrig="800" w:dyaOrig="380">
          <v:shape id="_x0000_i1061" type="#_x0000_t75" style="width:40pt;height:18.5pt" o:ole="">
            <v:imagedata r:id="rId70" o:title=""/>
          </v:shape>
          <o:OLEObject Type="Embed" ProgID="Equation.DSMT4" ShapeID="_x0000_i1061" DrawAspect="Content" ObjectID="_1661186243" r:id="rId71"/>
        </w:object>
      </w:r>
      <w:r>
        <w:t>Легко убедиться, что</w:t>
      </w:r>
      <w:r w:rsidRPr="00572E00">
        <w:rPr>
          <w:position w:val="-12"/>
        </w:rPr>
        <w:object w:dxaOrig="740" w:dyaOrig="360">
          <v:shape id="_x0000_i1062" type="#_x0000_t75" style="width:36.5pt;height:18pt" o:ole="">
            <v:imagedata r:id="rId72" o:title=""/>
          </v:shape>
          <o:OLEObject Type="Embed" ProgID="Equation.DSMT4" ShapeID="_x0000_i1062" DrawAspect="Content" ObjectID="_1661186244" r:id="rId73"/>
        </w:object>
      </w:r>
      <w:r w:rsidRPr="00572E00">
        <w:rPr>
          <w:position w:val="-12"/>
        </w:rPr>
        <w:object w:dxaOrig="700" w:dyaOrig="360">
          <v:shape id="_x0000_i1063" type="#_x0000_t75" style="width:35pt;height:18pt" o:ole="">
            <v:imagedata r:id="rId74" o:title=""/>
          </v:shape>
          <o:OLEObject Type="Embed" ProgID="Equation.DSMT4" ShapeID="_x0000_i1063" DrawAspect="Content" ObjectID="_1661186245" r:id="rId75"/>
        </w:object>
      </w:r>
      <w:r w:rsidRPr="00572E00">
        <w:t>.</w:t>
      </w:r>
      <w:r>
        <w:t xml:space="preserve">Значения преобразования </w:t>
      </w:r>
      <w:r w:rsidRPr="00572E00">
        <w:rPr>
          <w:position w:val="-12"/>
        </w:rPr>
        <w:object w:dxaOrig="639" w:dyaOrig="360">
          <v:shape id="_x0000_i1064" type="#_x0000_t75" style="width:33pt;height:19pt" o:ole="">
            <v:imagedata r:id="rId76" o:title=""/>
          </v:shape>
          <o:OLEObject Type="Embed" ProgID="Equation.DSMT4" ShapeID="_x0000_i1064" DrawAspect="Content" ObjectID="_1661186246" r:id="rId77"/>
        </w:object>
      </w:r>
      <w:r>
        <w:t xml:space="preserve"> в точке</w:t>
      </w:r>
      <w:r w:rsidRPr="00572E00">
        <w:rPr>
          <w:position w:val="-12"/>
          <w:lang w:val="en-US"/>
        </w:rPr>
        <w:object w:dxaOrig="260" w:dyaOrig="360">
          <v:shape id="_x0000_i1065" type="#_x0000_t75" style="width:12.5pt;height:18pt" o:ole="">
            <v:imagedata r:id="rId78" o:title=""/>
          </v:shape>
          <o:OLEObject Type="Embed" ProgID="Equation.DSMT4" ShapeID="_x0000_i1065" DrawAspect="Content" ObjectID="_1661186247" r:id="rId79"/>
        </w:object>
      </w:r>
      <w:r>
        <w:t>приближённо равно:</w:t>
      </w:r>
    </w:p>
    <w:p w:rsidR="00E512E7" w:rsidRPr="007A2114" w:rsidRDefault="00E512E7" w:rsidP="00D457A0">
      <w:pPr>
        <w:pStyle w:val="a"/>
      </w:pPr>
      <w:r>
        <w:tab/>
      </w:r>
      <w:r w:rsidRPr="00757511">
        <w:rPr>
          <w:position w:val="-28"/>
        </w:rPr>
        <w:object w:dxaOrig="3440" w:dyaOrig="680">
          <v:shape id="_x0000_i1066" type="#_x0000_t75" style="width:170.5pt;height:33.5pt" o:ole="">
            <v:imagedata r:id="rId80" o:title=""/>
          </v:shape>
          <o:OLEObject Type="Embed" ProgID="Equation.DSMT4" ShapeID="_x0000_i1066" DrawAspect="Content" ObjectID="_1661186248" r:id="rId81"/>
        </w:object>
      </w:r>
      <w:r>
        <w:tab/>
        <w:t>(</w:t>
      </w:r>
      <w:r w:rsidRPr="00A974A1">
        <w:t>7</w:t>
      </w:r>
      <w:r>
        <w:t>)</w:t>
      </w:r>
    </w:p>
    <w:p w:rsidR="00E512E7" w:rsidRDefault="00E512E7" w:rsidP="00A12D7B">
      <w:r>
        <w:t xml:space="preserve">Обозначим через 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67" type="#_x0000_t75" style="width:11pt;height:1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0D90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9F0D9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2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68" type="#_x0000_t75" style="width:11pt;height:1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0D90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9F0D9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2" o:title="" chromakey="white"/>
          </v:shape>
        </w:pict>
      </w:r>
      <w:r w:rsidRPr="00C13D34">
        <w:fldChar w:fldCharType="end"/>
      </w:r>
      <w:r>
        <w:t>значение выражения справа в (7):</w:t>
      </w:r>
    </w:p>
    <w:p w:rsidR="00E512E7" w:rsidRDefault="00E512E7" w:rsidP="00A12D7B">
      <w:pPr>
        <w:pStyle w:val="a"/>
      </w:pPr>
      <w:r>
        <w:tab/>
      </w:r>
      <w:r w:rsidRPr="00757511">
        <w:rPr>
          <w:position w:val="-28"/>
        </w:rPr>
        <w:object w:dxaOrig="3080" w:dyaOrig="680">
          <v:shape id="_x0000_i1069" type="#_x0000_t75" style="width:152.5pt;height:33.5pt" o:ole="">
            <v:imagedata r:id="rId83" o:title=""/>
          </v:shape>
          <o:OLEObject Type="Embed" ProgID="Equation.DSMT4" ShapeID="_x0000_i1069" DrawAspect="Content" ObjectID="_1661186249" r:id="rId84"/>
        </w:object>
      </w:r>
      <w:r>
        <w:tab/>
        <w:t>(</w:t>
      </w:r>
      <w:r w:rsidRPr="00A974A1">
        <w:t>8</w:t>
      </w:r>
      <w:r>
        <w:t>)</w:t>
      </w:r>
    </w:p>
    <w:p w:rsidR="00E512E7" w:rsidRDefault="00E512E7" w:rsidP="00F977AE">
      <w:r>
        <w:t>Важно помнить, что</w:t>
      </w:r>
      <w:r w:rsidRPr="00A974A1">
        <w:rPr>
          <w:position w:val="-12"/>
        </w:rPr>
        <w:object w:dxaOrig="1100" w:dyaOrig="360">
          <v:shape id="_x0000_i1070" type="#_x0000_t75" style="width:54pt;height:18pt" o:ole="">
            <v:imagedata r:id="rId85" o:title=""/>
          </v:shape>
          <o:OLEObject Type="Embed" ProgID="Equation.DSMT4" ShapeID="_x0000_i1070" DrawAspect="Content" ObjectID="_1661186250" r:id="rId86"/>
        </w:object>
      </w:r>
      <w:r>
        <w:t>Выражение (</w:t>
      </w:r>
      <w:r w:rsidRPr="00A974A1">
        <w:t>8</w:t>
      </w:r>
      <w:r>
        <w:t>) может быть легко преобразовано в матричную форму. Введём следующие обозначения:</w:t>
      </w:r>
    </w:p>
    <w:p w:rsidR="00E512E7" w:rsidRDefault="00E512E7" w:rsidP="00DD03FD">
      <w:pPr>
        <w:pStyle w:val="a"/>
      </w:pPr>
      <w:r>
        <w:tab/>
      </w:r>
      <w:r w:rsidRPr="00BA2D38">
        <w:rPr>
          <w:position w:val="-68"/>
        </w:rPr>
        <w:object w:dxaOrig="4040" w:dyaOrig="1480">
          <v:shape id="_x0000_i1071" type="#_x0000_t75" style="width:202pt;height:74pt" o:ole="">
            <v:imagedata r:id="rId87" o:title=""/>
          </v:shape>
          <o:OLEObject Type="Embed" ProgID="Equation.DSMT4" ShapeID="_x0000_i1071" DrawAspect="Content" ObjectID="_1661186251" r:id="rId88"/>
        </w:object>
      </w:r>
      <w:r w:rsidRPr="003D56B5">
        <w:t>.</w:t>
      </w:r>
      <w:r>
        <w:tab/>
        <w:t>(</w:t>
      </w:r>
      <w:r w:rsidRPr="00A974A1">
        <w:t>9</w:t>
      </w:r>
      <w:r>
        <w:t>)</w:t>
      </w:r>
    </w:p>
    <w:p w:rsidR="00E512E7" w:rsidRDefault="00E512E7" w:rsidP="003C2C69">
      <w:r>
        <w:t>Тогда формула (</w:t>
      </w:r>
      <w:r w:rsidRPr="00A974A1">
        <w:t>8</w:t>
      </w:r>
      <w:r>
        <w:t>) может быть переписана в виде:</w:t>
      </w:r>
    </w:p>
    <w:p w:rsidR="00E512E7" w:rsidRDefault="00E512E7" w:rsidP="008B28A7">
      <w:pPr>
        <w:pStyle w:val="a"/>
      </w:pPr>
      <w:r>
        <w:tab/>
      </w:r>
      <w:r w:rsidRPr="008B28A7">
        <w:rPr>
          <w:position w:val="-12"/>
        </w:rPr>
        <w:object w:dxaOrig="1120" w:dyaOrig="360">
          <v:shape id="_x0000_i1072" type="#_x0000_t75" style="width:55.5pt;height:19pt" o:ole="">
            <v:imagedata r:id="rId89" o:title=""/>
          </v:shape>
          <o:OLEObject Type="Embed" ProgID="Equation.DSMT4" ShapeID="_x0000_i1072" DrawAspect="Content" ObjectID="_1661186252" r:id="rId90"/>
        </w:object>
      </w:r>
      <w:r>
        <w:tab/>
        <w:t>(1</w:t>
      </w:r>
      <w:r w:rsidRPr="00A974A1">
        <w:t>0</w:t>
      </w:r>
      <w:r>
        <w:t>)</w:t>
      </w:r>
    </w:p>
    <w:p w:rsidR="00E512E7" w:rsidRPr="00820515" w:rsidRDefault="00E512E7" w:rsidP="00820515">
      <w:r>
        <w:t>Примечание: выражение (</w:t>
      </w:r>
      <w:r w:rsidRPr="00A974A1">
        <w:t>8</w:t>
      </w:r>
      <w:r>
        <w:t xml:space="preserve">) содержит в себе сумму до элемента с номером 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73" type="#_x0000_t75" style="width:26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760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D23760&quot;&gt;&lt;m:oMathPara&gt;&lt;m:oMath&gt;&lt;m:r&gt;&lt;w:rPr&gt;&lt;w:rFonts w:ascii=&quot;Cambria Math&quot; w:h-ansi=&quot;Cambria Math&quot;/&gt;&lt;wx:font wx:val=&quot;Cambria Math&quot;/&gt;&lt;w:i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1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74" type="#_x0000_t75" style="width:26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760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D23760&quot;&gt;&lt;m:oMathPara&gt;&lt;m:oMath&gt;&lt;m:r&gt;&lt;w:rPr&gt;&lt;w:rFonts w:ascii=&quot;Cambria Math&quot; w:h-ansi=&quot;Cambria Math&quot;/&gt;&lt;wx:font wx:val=&quot;Cambria Math&quot;/&gt;&lt;w:i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1" o:title="" chromakey="white"/>
          </v:shape>
        </w:pict>
      </w:r>
      <w:r w:rsidRPr="00C13D34">
        <w:fldChar w:fldCharType="end"/>
      </w:r>
      <w:r>
        <w:t>, в то время как формула (1</w:t>
      </w:r>
      <w:r w:rsidRPr="00A974A1">
        <w:t>0</w:t>
      </w:r>
      <w:r>
        <w:t xml:space="preserve">) просуммирует все 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75" type="#_x0000_t75" style="width:28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5573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BB5573&quot;&gt;&lt;m:oMathPara&gt;&lt;m:oMath&gt;&lt;m:r&gt;&lt;w:rPr&gt;&lt;w:rFonts w:ascii=&quot;Cambria Math&quot; w:fareast=&quot;Times New Roman&quot; w:h-ansi=&quot;Cambria Math&quot;/&gt;&lt;wx:font wx:val=&quot;Cambria Math&quot;/&gt;&lt;w:i/&gt;&lt;/w:rPr&gt;&lt;m:t&gt;n+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2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76" type="#_x0000_t75" style="width:28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5573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BB5573&quot;&gt;&lt;m:oMathPara&gt;&lt;m:oMath&gt;&lt;m:r&gt;&lt;w:rPr&gt;&lt;w:rFonts w:ascii=&quot;Cambria Math&quot; w:fareast=&quot;Times New Roman&quot; w:h-ansi=&quot;Cambria Math&quot;/&gt;&lt;wx:font wx:val=&quot;Cambria Math&quot;/&gt;&lt;w:i/&gt;&lt;/w:rPr&gt;&lt;m:t&gt;n+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2" o:title="" chromakey="white"/>
          </v:shape>
        </w:pict>
      </w:r>
      <w:r w:rsidRPr="00C13D34">
        <w:fldChar w:fldCharType="end"/>
      </w:r>
      <w:r>
        <w:t xml:space="preserve">элементов. Иными словами, мы получим другой результат. При больших </w:t>
      </w:r>
      <w:r w:rsidRPr="00C13D34">
        <w:fldChar w:fldCharType="begin"/>
      </w:r>
      <w:r w:rsidRPr="00C13D34">
        <w:instrText xml:space="preserve"> QUOTE </w:instrText>
      </w:r>
      <w:r w:rsidRPr="00C13D34">
        <w:pict>
          <v:shape id="_x0000_i1077" type="#_x0000_t75" style="width:10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2D8B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352D8B&quot;&gt;&lt;m:oMathPara&gt;&lt;m:oMath&gt;&lt;m:r&gt;&lt;w:rPr&gt;&lt;w:rFonts w:ascii=&quot;Cambria Math&quot; w:fareast=&quot;Times New Roman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3" o:title="" chromakey="white"/>
          </v:shape>
        </w:pict>
      </w:r>
      <w:r w:rsidRPr="00C13D34">
        <w:instrText xml:space="preserve"> </w:instrText>
      </w:r>
      <w:r w:rsidRPr="00C13D34">
        <w:fldChar w:fldCharType="separate"/>
      </w:r>
      <w:r w:rsidRPr="00C13D34">
        <w:pict>
          <v:shape id="_x0000_i1078" type="#_x0000_t75" style="width:10pt;height:1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90&quot;/&gt;&lt;w:doNotEmbedSystemFonts/&gt;&lt;w:defaultTabStop w:val=&quot;709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5810&quot;/&gt;&lt;wsp:rsid wsp:val=&quot;00001981&quot;/&gt;&lt;wsp:rsid wsp:val=&quot;0001039D&quot;/&gt;&lt;wsp:rsid wsp:val=&quot;00010A0A&quot;/&gt;&lt;wsp:rsid wsp:val=&quot;00012CEC&quot;/&gt;&lt;wsp:rsid wsp:val=&quot;00012CED&quot;/&gt;&lt;wsp:rsid wsp:val=&quot;00015B1B&quot;/&gt;&lt;wsp:rsid wsp:val=&quot;000216B8&quot;/&gt;&lt;wsp:rsid wsp:val=&quot;00022149&quot;/&gt;&lt;wsp:rsid wsp:val=&quot;00032869&quot;/&gt;&lt;wsp:rsid wsp:val=&quot;00040042&quot;/&gt;&lt;wsp:rsid wsp:val=&quot;0004087D&quot;/&gt;&lt;wsp:rsid wsp:val=&quot;00043780&quot;/&gt;&lt;wsp:rsid wsp:val=&quot;00054453&quot;/&gt;&lt;wsp:rsid wsp:val=&quot;00060BF3&quot;/&gt;&lt;wsp:rsid wsp:val=&quot;00064526&quot;/&gt;&lt;wsp:rsid wsp:val=&quot;000647F6&quot;/&gt;&lt;wsp:rsid wsp:val=&quot;00066870&quot;/&gt;&lt;wsp:rsid wsp:val=&quot;0006743A&quot;/&gt;&lt;wsp:rsid wsp:val=&quot;000674B6&quot;/&gt;&lt;wsp:rsid wsp:val=&quot;00067673&quot;/&gt;&lt;wsp:rsid wsp:val=&quot;00067818&quot;/&gt;&lt;wsp:rsid wsp:val=&quot;000700B7&quot;/&gt;&lt;wsp:rsid wsp:val=&quot;00074D52&quot;/&gt;&lt;wsp:rsid wsp:val=&quot;00080C70&quot;/&gt;&lt;wsp:rsid wsp:val=&quot;00081B0C&quot;/&gt;&lt;wsp:rsid wsp:val=&quot;00082C62&quot;/&gt;&lt;wsp:rsid wsp:val=&quot;00082E46&quot;/&gt;&lt;wsp:rsid wsp:val=&quot;00084E0C&quot;/&gt;&lt;wsp:rsid wsp:val=&quot;000858C8&quot;/&gt;&lt;wsp:rsid wsp:val=&quot;00085DC7&quot;/&gt;&lt;wsp:rsid wsp:val=&quot;00092BAF&quot;/&gt;&lt;wsp:rsid wsp:val=&quot;000955E6&quot;/&gt;&lt;wsp:rsid wsp:val=&quot;000A1155&quot;/&gt;&lt;wsp:rsid wsp:val=&quot;000A43D4&quot;/&gt;&lt;wsp:rsid wsp:val=&quot;000A57C0&quot;/&gt;&lt;wsp:rsid wsp:val=&quot;000A6FE3&quot;/&gt;&lt;wsp:rsid wsp:val=&quot;000B4814&quot;/&gt;&lt;wsp:rsid wsp:val=&quot;000B57CF&quot;/&gt;&lt;wsp:rsid wsp:val=&quot;000B6DC3&quot;/&gt;&lt;wsp:rsid wsp:val=&quot;000C29BC&quot;/&gt;&lt;wsp:rsid wsp:val=&quot;000C2DC9&quot;/&gt;&lt;wsp:rsid wsp:val=&quot;000D16EB&quot;/&gt;&lt;wsp:rsid wsp:val=&quot;000D2FC8&quot;/&gt;&lt;wsp:rsid wsp:val=&quot;000D3FE4&quot;/&gt;&lt;wsp:rsid wsp:val=&quot;000D42B4&quot;/&gt;&lt;wsp:rsid wsp:val=&quot;000D4879&quot;/&gt;&lt;wsp:rsid wsp:val=&quot;000D5522&quot;/&gt;&lt;wsp:rsid wsp:val=&quot;000D5BBA&quot;/&gt;&lt;wsp:rsid wsp:val=&quot;000E461A&quot;/&gt;&lt;wsp:rsid wsp:val=&quot;000F36EF&quot;/&gt;&lt;wsp:rsid wsp:val=&quot;000F4AD4&quot;/&gt;&lt;wsp:rsid wsp:val=&quot;00103835&quot;/&gt;&lt;wsp:rsid wsp:val=&quot;001078EB&quot;/&gt;&lt;wsp:rsid wsp:val=&quot;00107D4B&quot;/&gt;&lt;wsp:rsid wsp:val=&quot;00115421&quot;/&gt;&lt;wsp:rsid wsp:val=&quot;00120B85&quot;/&gt;&lt;wsp:rsid wsp:val=&quot;00121227&quot;/&gt;&lt;wsp:rsid wsp:val=&quot;0012167E&quot;/&gt;&lt;wsp:rsid wsp:val=&quot;00121F24&quot;/&gt;&lt;wsp:rsid wsp:val=&quot;00127EAA&quot;/&gt;&lt;wsp:rsid wsp:val=&quot;001322E8&quot;/&gt;&lt;wsp:rsid wsp:val=&quot;00133C63&quot;/&gt;&lt;wsp:rsid wsp:val=&quot;001356E5&quot;/&gt;&lt;wsp:rsid wsp:val=&quot;001507F1&quot;/&gt;&lt;wsp:rsid wsp:val=&quot;00150829&quot;/&gt;&lt;wsp:rsid wsp:val=&quot;00151735&quot;/&gt;&lt;wsp:rsid wsp:val=&quot;00152A3B&quot;/&gt;&lt;wsp:rsid wsp:val=&quot;00153471&quot;/&gt;&lt;wsp:rsid wsp:val=&quot;001678F8&quot;/&gt;&lt;wsp:rsid wsp:val=&quot;00167C35&quot;/&gt;&lt;wsp:rsid wsp:val=&quot;00171024&quot;/&gt;&lt;wsp:rsid wsp:val=&quot;00171AF5&quot;/&gt;&lt;wsp:rsid wsp:val=&quot;00175511&quot;/&gt;&lt;wsp:rsid wsp:val=&quot;0018197A&quot;/&gt;&lt;wsp:rsid wsp:val=&quot;001903A9&quot;/&gt;&lt;wsp:rsid wsp:val=&quot;001912F9&quot;/&gt;&lt;wsp:rsid wsp:val=&quot;00192341&quot;/&gt;&lt;wsp:rsid wsp:val=&quot;001938D9&quot;/&gt;&lt;wsp:rsid wsp:val=&quot;00194164&quot;/&gt;&lt;wsp:rsid wsp:val=&quot;001945A0&quot;/&gt;&lt;wsp:rsid wsp:val=&quot;00194955&quot;/&gt;&lt;wsp:rsid wsp:val=&quot;001965E4&quot;/&gt;&lt;wsp:rsid wsp:val=&quot;001A3DCD&quot;/&gt;&lt;wsp:rsid wsp:val=&quot;001B11FD&quot;/&gt;&lt;wsp:rsid wsp:val=&quot;001B491F&quot;/&gt;&lt;wsp:rsid wsp:val=&quot;001C4C64&quot;/&gt;&lt;wsp:rsid wsp:val=&quot;001D6232&quot;/&gt;&lt;wsp:rsid wsp:val=&quot;001D6F55&quot;/&gt;&lt;wsp:rsid wsp:val=&quot;001E03B4&quot;/&gt;&lt;wsp:rsid wsp:val=&quot;001F1586&quot;/&gt;&lt;wsp:rsid wsp:val=&quot;001F7586&quot;/&gt;&lt;wsp:rsid wsp:val=&quot;00201C3D&quot;/&gt;&lt;wsp:rsid wsp:val=&quot;00202004&quot;/&gt;&lt;wsp:rsid wsp:val=&quot;00202685&quot;/&gt;&lt;wsp:rsid wsp:val=&quot;00210212&quot;/&gt;&lt;wsp:rsid wsp:val=&quot;00211B14&quot;/&gt;&lt;wsp:rsid wsp:val=&quot;00214D7F&quot;/&gt;&lt;wsp:rsid wsp:val=&quot;00215CA9&quot;/&gt;&lt;wsp:rsid wsp:val=&quot;002167A6&quot;/&gt;&lt;wsp:rsid wsp:val=&quot;00220386&quot;/&gt;&lt;wsp:rsid wsp:val=&quot;00220E3F&quot;/&gt;&lt;wsp:rsid wsp:val=&quot;00224931&quot;/&gt;&lt;wsp:rsid wsp:val=&quot;00234ABA&quot;/&gt;&lt;wsp:rsid wsp:val=&quot;00237EAB&quot;/&gt;&lt;wsp:rsid wsp:val=&quot;002415E6&quot;/&gt;&lt;wsp:rsid wsp:val=&quot;00241BF2&quot;/&gt;&lt;wsp:rsid wsp:val=&quot;00243F92&quot;/&gt;&lt;wsp:rsid wsp:val=&quot;00245810&quot;/&gt;&lt;wsp:rsid wsp:val=&quot;00245BE9&quot;/&gt;&lt;wsp:rsid wsp:val=&quot;00250A2F&quot;/&gt;&lt;wsp:rsid wsp:val=&quot;00251B65&quot;/&gt;&lt;wsp:rsid wsp:val=&quot;00253A5F&quot;/&gt;&lt;wsp:rsid wsp:val=&quot;00254E2C&quot;/&gt;&lt;wsp:rsid wsp:val=&quot;00255B51&quot;/&gt;&lt;wsp:rsid wsp:val=&quot;00255EFE&quot;/&gt;&lt;wsp:rsid wsp:val=&quot;002613F3&quot;/&gt;&lt;wsp:rsid wsp:val=&quot;00273647&quot;/&gt;&lt;wsp:rsid wsp:val=&quot;00282D7E&quot;/&gt;&lt;wsp:rsid wsp:val=&quot;00284892&quot;/&gt;&lt;wsp:rsid wsp:val=&quot;00285E76&quot;/&gt;&lt;wsp:rsid wsp:val=&quot;00290522&quot;/&gt;&lt;wsp:rsid wsp:val=&quot;00290BA6&quot;/&gt;&lt;wsp:rsid wsp:val=&quot;002966EA&quot;/&gt;&lt;wsp:rsid wsp:val=&quot;002B02BB&quot;/&gt;&lt;wsp:rsid wsp:val=&quot;002B0ADD&quot;/&gt;&lt;wsp:rsid wsp:val=&quot;002B1F56&quot;/&gt;&lt;wsp:rsid wsp:val=&quot;002C02C6&quot;/&gt;&lt;wsp:rsid wsp:val=&quot;002D1C1A&quot;/&gt;&lt;wsp:rsid wsp:val=&quot;002D4C62&quot;/&gt;&lt;wsp:rsid wsp:val=&quot;002D61E6&quot;/&gt;&lt;wsp:rsid wsp:val=&quot;002D7943&quot;/&gt;&lt;wsp:rsid wsp:val=&quot;002E08CC&quot;/&gt;&lt;wsp:rsid wsp:val=&quot;002E1613&quot;/&gt;&lt;wsp:rsid wsp:val=&quot;002E4DE3&quot;/&gt;&lt;wsp:rsid wsp:val=&quot;002E7061&quot;/&gt;&lt;wsp:rsid wsp:val=&quot;002F24A8&quot;/&gt;&lt;wsp:rsid wsp:val=&quot;002F2E47&quot;/&gt;&lt;wsp:rsid wsp:val=&quot;002F48EA&quot;/&gt;&lt;wsp:rsid wsp:val=&quot;00302BF1&quot;/&gt;&lt;wsp:rsid wsp:val=&quot;003044AC&quot;/&gt;&lt;wsp:rsid wsp:val=&quot;00306B5E&quot;/&gt;&lt;wsp:rsid wsp:val=&quot;00310D69&quot;/&gt;&lt;wsp:rsid wsp:val=&quot;00315167&quot;/&gt;&lt;wsp:rsid wsp:val=&quot;003152E5&quot;/&gt;&lt;wsp:rsid wsp:val=&quot;0031591A&quot;/&gt;&lt;wsp:rsid wsp:val=&quot;00317CC5&quot;/&gt;&lt;wsp:rsid wsp:val=&quot;0032074B&quot;/&gt;&lt;wsp:rsid wsp:val=&quot;00322F56&quot;/&gt;&lt;wsp:rsid wsp:val=&quot;00325636&quot;/&gt;&lt;wsp:rsid wsp:val=&quot;00335318&quot;/&gt;&lt;wsp:rsid wsp:val=&quot;00337C82&quot;/&gt;&lt;wsp:rsid wsp:val=&quot;00343335&quot;/&gt;&lt;wsp:rsid wsp:val=&quot;003434DF&quot;/&gt;&lt;wsp:rsid wsp:val=&quot;00343523&quot;/&gt;&lt;wsp:rsid wsp:val=&quot;0034395B&quot;/&gt;&lt;wsp:rsid wsp:val=&quot;003453FE&quot;/&gt;&lt;wsp:rsid wsp:val=&quot;00352D8B&quot;/&gt;&lt;wsp:rsid wsp:val=&quot;00357729&quot;/&gt;&lt;wsp:rsid wsp:val=&quot;00361C70&quot;/&gt;&lt;wsp:rsid wsp:val=&quot;00364F9E&quot;/&gt;&lt;wsp:rsid wsp:val=&quot;00366B58&quot;/&gt;&lt;wsp:rsid wsp:val=&quot;00370CFD&quot;/&gt;&lt;wsp:rsid wsp:val=&quot;00371848&quot;/&gt;&lt;wsp:rsid wsp:val=&quot;003726F8&quot;/&gt;&lt;wsp:rsid wsp:val=&quot;003730DA&quot;/&gt;&lt;wsp:rsid wsp:val=&quot;00383D31&quot;/&gt;&lt;wsp:rsid wsp:val=&quot;00393964&quot;/&gt;&lt;wsp:rsid wsp:val=&quot;00393F29&quot;/&gt;&lt;wsp:rsid wsp:val=&quot;003B2E43&quot;/&gt;&lt;wsp:rsid wsp:val=&quot;003B31F2&quot;/&gt;&lt;wsp:rsid wsp:val=&quot;003B6F70&quot;/&gt;&lt;wsp:rsid wsp:val=&quot;003B7F06&quot;/&gt;&lt;wsp:rsid wsp:val=&quot;003C074F&quot;/&gt;&lt;wsp:rsid wsp:val=&quot;003C2C69&quot;/&gt;&lt;wsp:rsid wsp:val=&quot;003C73E5&quot;/&gt;&lt;wsp:rsid wsp:val=&quot;003D0D90&quot;/&gt;&lt;wsp:rsid wsp:val=&quot;003D56B5&quot;/&gt;&lt;wsp:rsid wsp:val=&quot;003D6EA4&quot;/&gt;&lt;wsp:rsid wsp:val=&quot;003E020E&quot;/&gt;&lt;wsp:rsid wsp:val=&quot;003E1B6F&quot;/&gt;&lt;wsp:rsid wsp:val=&quot;003F2677&quot;/&gt;&lt;wsp:rsid wsp:val=&quot;003F40E5&quot;/&gt;&lt;wsp:rsid wsp:val=&quot;00414D42&quot;/&gt;&lt;wsp:rsid wsp:val=&quot;004152FE&quot;/&gt;&lt;wsp:rsid wsp:val=&quot;00420759&quot;/&gt;&lt;wsp:rsid wsp:val=&quot;004212A2&quot;/&gt;&lt;wsp:rsid wsp:val=&quot;004258A4&quot;/&gt;&lt;wsp:rsid wsp:val=&quot;004303DF&quot;/&gt;&lt;wsp:rsid wsp:val=&quot;004326E5&quot;/&gt;&lt;wsp:rsid wsp:val=&quot;00436489&quot;/&gt;&lt;wsp:rsid wsp:val=&quot;004369F8&quot;/&gt;&lt;wsp:rsid wsp:val=&quot;00437469&quot;/&gt;&lt;wsp:rsid wsp:val=&quot;004411FD&quot;/&gt;&lt;wsp:rsid wsp:val=&quot;004412CF&quot;/&gt;&lt;wsp:rsid wsp:val=&quot;00442814&quot;/&gt;&lt;wsp:rsid wsp:val=&quot;0044303B&quot;/&gt;&lt;wsp:rsid wsp:val=&quot;00450395&quot;/&gt;&lt;wsp:rsid wsp:val=&quot;00456C9D&quot;/&gt;&lt;wsp:rsid wsp:val=&quot;004606B3&quot;/&gt;&lt;wsp:rsid wsp:val=&quot;004612AD&quot;/&gt;&lt;wsp:rsid wsp:val=&quot;00463525&quot;/&gt;&lt;wsp:rsid wsp:val=&quot;00463827&quot;/&gt;&lt;wsp:rsid wsp:val=&quot;00463D18&quot;/&gt;&lt;wsp:rsid wsp:val=&quot;00470BC6&quot;/&gt;&lt;wsp:rsid wsp:val=&quot;00474D9C&quot;/&gt;&lt;wsp:rsid wsp:val=&quot;00476FD7&quot;/&gt;&lt;wsp:rsid wsp:val=&quot;0047779E&quot;/&gt;&lt;wsp:rsid wsp:val=&quot;004901DC&quot;/&gt;&lt;wsp:rsid wsp:val=&quot;00490D33&quot;/&gt;&lt;wsp:rsid wsp:val=&quot;00493FBB&quot;/&gt;&lt;wsp:rsid wsp:val=&quot;004946FE&quot;/&gt;&lt;wsp:rsid wsp:val=&quot;004A2877&quot;/&gt;&lt;wsp:rsid wsp:val=&quot;004A38CD&quot;/&gt;&lt;wsp:rsid wsp:val=&quot;004A41E5&quot;/&gt;&lt;wsp:rsid wsp:val=&quot;004A56D0&quot;/&gt;&lt;wsp:rsid wsp:val=&quot;004A5BE5&quot;/&gt;&lt;wsp:rsid wsp:val=&quot;004B045C&quot;/&gt;&lt;wsp:rsid wsp:val=&quot;004B1345&quot;/&gt;&lt;wsp:rsid wsp:val=&quot;004B2167&quot;/&gt;&lt;wsp:rsid wsp:val=&quot;004B618C&quot;/&gt;&lt;wsp:rsid wsp:val=&quot;004B7FEC&quot;/&gt;&lt;wsp:rsid wsp:val=&quot;004C2951&quot;/&gt;&lt;wsp:rsid wsp:val=&quot;004C2E0A&quot;/&gt;&lt;wsp:rsid wsp:val=&quot;004C4728&quot;/&gt;&lt;wsp:rsid wsp:val=&quot;004C6E32&quot;/&gt;&lt;wsp:rsid wsp:val=&quot;004D3D74&quot;/&gt;&lt;wsp:rsid wsp:val=&quot;004D6D25&quot;/&gt;&lt;wsp:rsid wsp:val=&quot;004E1231&quot;/&gt;&lt;wsp:rsid wsp:val=&quot;004E54BF&quot;/&gt;&lt;wsp:rsid wsp:val=&quot;004F400B&quot;/&gt;&lt;wsp:rsid wsp:val=&quot;004F5AD1&quot;/&gt;&lt;wsp:rsid wsp:val=&quot;004F61DF&quot;/&gt;&lt;wsp:rsid wsp:val=&quot;00502F31&quot;/&gt;&lt;wsp:rsid wsp:val=&quot;00515D2D&quot;/&gt;&lt;wsp:rsid wsp:val=&quot;005166AF&quot;/&gt;&lt;wsp:rsid wsp:val=&quot;005208AD&quot;/&gt;&lt;wsp:rsid wsp:val=&quot;005219B2&quot;/&gt;&lt;wsp:rsid wsp:val=&quot;0052260E&quot;/&gt;&lt;wsp:rsid wsp:val=&quot;005227B1&quot;/&gt;&lt;wsp:rsid wsp:val=&quot;00524660&quot;/&gt;&lt;wsp:rsid wsp:val=&quot;005300E2&quot;/&gt;&lt;wsp:rsid wsp:val=&quot;00531557&quot;/&gt;&lt;wsp:rsid wsp:val=&quot;00532EBA&quot;/&gt;&lt;wsp:rsid wsp:val=&quot;00537627&quot;/&gt;&lt;wsp:rsid wsp:val=&quot;00540711&quot;/&gt;&lt;wsp:rsid wsp:val=&quot;00544C3D&quot;/&gt;&lt;wsp:rsid wsp:val=&quot;0054588B&quot;/&gt;&lt;wsp:rsid wsp:val=&quot;005505D2&quot;/&gt;&lt;wsp:rsid wsp:val=&quot;00550D19&quot;/&gt;&lt;wsp:rsid wsp:val=&quot;00551245&quot;/&gt;&lt;wsp:rsid wsp:val=&quot;00554459&quot;/&gt;&lt;wsp:rsid wsp:val=&quot;00555CD2&quot;/&gt;&lt;wsp:rsid wsp:val=&quot;00556444&quot;/&gt;&lt;wsp:rsid wsp:val=&quot;00557759&quot;/&gt;&lt;wsp:rsid wsp:val=&quot;00560A3F&quot;/&gt;&lt;wsp:rsid wsp:val=&quot;00560EA2&quot;/&gt;&lt;wsp:rsid wsp:val=&quot;00561EF5&quot;/&gt;&lt;wsp:rsid wsp:val=&quot;005621C9&quot;/&gt;&lt;wsp:rsid wsp:val=&quot;00562C30&quot;/&gt;&lt;wsp:rsid wsp:val=&quot;00567FB9&quot;/&gt;&lt;wsp:rsid wsp:val=&quot;00572E00&quot;/&gt;&lt;wsp:rsid wsp:val=&quot;0057443E&quot;/&gt;&lt;wsp:rsid wsp:val=&quot;005808C7&quot;/&gt;&lt;wsp:rsid wsp:val=&quot;00580989&quot;/&gt;&lt;wsp:rsid wsp:val=&quot;00585D74&quot;/&gt;&lt;wsp:rsid wsp:val=&quot;00590610&quot;/&gt;&lt;wsp:rsid wsp:val=&quot;005A29A9&quot;/&gt;&lt;wsp:rsid wsp:val=&quot;005A533F&quot;/&gt;&lt;wsp:rsid wsp:val=&quot;005B25A5&quot;/&gt;&lt;wsp:rsid wsp:val=&quot;005B25B3&quot;/&gt;&lt;wsp:rsid wsp:val=&quot;005B42A8&quot;/&gt;&lt;wsp:rsid wsp:val=&quot;005B4EF1&quot;/&gt;&lt;wsp:rsid wsp:val=&quot;005C1A08&quot;/&gt;&lt;wsp:rsid wsp:val=&quot;005C1E26&quot;/&gt;&lt;wsp:rsid wsp:val=&quot;005C5110&quot;/&gt;&lt;wsp:rsid wsp:val=&quot;005C63AB&quot;/&gt;&lt;wsp:rsid wsp:val=&quot;005C7D73&quot;/&gt;&lt;wsp:rsid wsp:val=&quot;005D44AE&quot;/&gt;&lt;wsp:rsid wsp:val=&quot;005E21E2&quot;/&gt;&lt;wsp:rsid wsp:val=&quot;005E411D&quot;/&gt;&lt;wsp:rsid wsp:val=&quot;005E7D0F&quot;/&gt;&lt;wsp:rsid wsp:val=&quot;005F3818&quot;/&gt;&lt;wsp:rsid wsp:val=&quot;005F721E&quot;/&gt;&lt;wsp:rsid wsp:val=&quot;006026F2&quot;/&gt;&lt;wsp:rsid wsp:val=&quot;006051B3&quot;/&gt;&lt;wsp:rsid wsp:val=&quot;00606F09&quot;/&gt;&lt;wsp:rsid wsp:val=&quot;0060724B&quot;/&gt;&lt;wsp:rsid wsp:val=&quot;0061255E&quot;/&gt;&lt;wsp:rsid wsp:val=&quot;00614E25&quot;/&gt;&lt;wsp:rsid wsp:val=&quot;00616321&quot;/&gt;&lt;wsp:rsid wsp:val=&quot;0061681A&quot;/&gt;&lt;wsp:rsid wsp:val=&quot;0062176F&quot;/&gt;&lt;wsp:rsid wsp:val=&quot;006228DD&quot;/&gt;&lt;wsp:rsid wsp:val=&quot;00624DB0&quot;/&gt;&lt;wsp:rsid wsp:val=&quot;00625BE7&quot;/&gt;&lt;wsp:rsid wsp:val=&quot;00634004&quot;/&gt;&lt;wsp:rsid wsp:val=&quot;00636E83&quot;/&gt;&lt;wsp:rsid wsp:val=&quot;00640413&quot;/&gt;&lt;wsp:rsid wsp:val=&quot;00641975&quot;/&gt;&lt;wsp:rsid wsp:val=&quot;00643DF8&quot;/&gt;&lt;wsp:rsid wsp:val=&quot;00646428&quot;/&gt;&lt;wsp:rsid wsp:val=&quot;006464E6&quot;/&gt;&lt;wsp:rsid wsp:val=&quot;00651DBE&quot;/&gt;&lt;wsp:rsid wsp:val=&quot;00652CA7&quot;/&gt;&lt;wsp:rsid wsp:val=&quot;00654A2D&quot;/&gt;&lt;wsp:rsid wsp:val=&quot;00655D88&quot;/&gt;&lt;wsp:rsid wsp:val=&quot;00662915&quot;/&gt;&lt;wsp:rsid wsp:val=&quot;00664952&quot;/&gt;&lt;wsp:rsid wsp:val=&quot;0067424E&quot;/&gt;&lt;wsp:rsid wsp:val=&quot;00674C0D&quot;/&gt;&lt;wsp:rsid wsp:val=&quot;00676327&quot;/&gt;&lt;wsp:rsid wsp:val=&quot;00677D96&quot;/&gt;&lt;wsp:rsid wsp:val=&quot;00683280&quot;/&gt;&lt;wsp:rsid wsp:val=&quot;006850A4&quot;/&gt;&lt;wsp:rsid wsp:val=&quot;00692255&quot;/&gt;&lt;wsp:rsid wsp:val=&quot;00692E60&quot;/&gt;&lt;wsp:rsid wsp:val=&quot;0069443D&quot;/&gt;&lt;wsp:rsid wsp:val=&quot;006975EF&quot;/&gt;&lt;wsp:rsid wsp:val=&quot;00697921&quot;/&gt;&lt;wsp:rsid wsp:val=&quot;006A00DF&quot;/&gt;&lt;wsp:rsid wsp:val=&quot;006A1C33&quot;/&gt;&lt;wsp:rsid wsp:val=&quot;006A4009&quot;/&gt;&lt;wsp:rsid wsp:val=&quot;006A5491&quot;/&gt;&lt;wsp:rsid wsp:val=&quot;006C22D9&quot;/&gt;&lt;wsp:rsid wsp:val=&quot;006C2798&quot;/&gt;&lt;wsp:rsid wsp:val=&quot;006C3361&quot;/&gt;&lt;wsp:rsid wsp:val=&quot;006C3E6E&quot;/&gt;&lt;wsp:rsid wsp:val=&quot;006C7A70&quot;/&gt;&lt;wsp:rsid wsp:val=&quot;006C7E67&quot;/&gt;&lt;wsp:rsid wsp:val=&quot;006E0186&quot;/&gt;&lt;wsp:rsid wsp:val=&quot;006E2C7D&quot;/&gt;&lt;wsp:rsid wsp:val=&quot;006E6BF9&quot;/&gt;&lt;wsp:rsid wsp:val=&quot;006F41D4&quot;/&gt;&lt;wsp:rsid wsp:val=&quot;006F50CB&quot;/&gt;&lt;wsp:rsid wsp:val=&quot;006F5B25&quot;/&gt;&lt;wsp:rsid wsp:val=&quot;007001DC&quot;/&gt;&lt;wsp:rsid wsp:val=&quot;007014CE&quot;/&gt;&lt;wsp:rsid wsp:val=&quot;007014FD&quot;/&gt;&lt;wsp:rsid wsp:val=&quot;007021DF&quot;/&gt;&lt;wsp:rsid wsp:val=&quot;007022F3&quot;/&gt;&lt;wsp:rsid wsp:val=&quot;007043F2&quot;/&gt;&lt;wsp:rsid wsp:val=&quot;00707AFB&quot;/&gt;&lt;wsp:rsid wsp:val=&quot;00713630&quot;/&gt;&lt;wsp:rsid wsp:val=&quot;00714ADE&quot;/&gt;&lt;wsp:rsid wsp:val=&quot;00714C28&quot;/&gt;&lt;wsp:rsid wsp:val=&quot;0071634D&quot;/&gt;&lt;wsp:rsid wsp:val=&quot;00720104&quot;/&gt;&lt;wsp:rsid wsp:val=&quot;007247D6&quot;/&gt;&lt;wsp:rsid wsp:val=&quot;007255F4&quot;/&gt;&lt;wsp:rsid wsp:val=&quot;00725C45&quot;/&gt;&lt;wsp:rsid wsp:val=&quot;007320CF&quot;/&gt;&lt;wsp:rsid wsp:val=&quot;007369BB&quot;/&gt;&lt;wsp:rsid wsp:val=&quot;007454B3&quot;/&gt;&lt;wsp:rsid wsp:val=&quot;007465EF&quot;/&gt;&lt;wsp:rsid wsp:val=&quot;007472FC&quot;/&gt;&lt;wsp:rsid wsp:val=&quot;00751CCA&quot;/&gt;&lt;wsp:rsid wsp:val=&quot;00755E0C&quot;/&gt;&lt;wsp:rsid wsp:val=&quot;00757511&quot;/&gt;&lt;wsp:rsid wsp:val=&quot;00763AF1&quot;/&gt;&lt;wsp:rsid wsp:val=&quot;007643D6&quot;/&gt;&lt;wsp:rsid wsp:val=&quot;00773651&quot;/&gt;&lt;wsp:rsid wsp:val=&quot;007763AC&quot;/&gt;&lt;wsp:rsid wsp:val=&quot;00777B63&quot;/&gt;&lt;wsp:rsid wsp:val=&quot;0078038D&quot;/&gt;&lt;wsp:rsid wsp:val=&quot;007810CC&quot;/&gt;&lt;wsp:rsid wsp:val=&quot;00782E79&quot;/&gt;&lt;wsp:rsid wsp:val=&quot;00786448&quot;/&gt;&lt;wsp:rsid wsp:val=&quot;00786CD1&quot;/&gt;&lt;wsp:rsid wsp:val=&quot;00787B1F&quot;/&gt;&lt;wsp:rsid wsp:val=&quot;007930E4&quot;/&gt;&lt;wsp:rsid wsp:val=&quot;007960B1&quot;/&gt;&lt;wsp:rsid wsp:val=&quot;007A2114&quot;/&gt;&lt;wsp:rsid wsp:val=&quot;007A5BE0&quot;/&gt;&lt;wsp:rsid wsp:val=&quot;007C4D48&quot;/&gt;&lt;wsp:rsid wsp:val=&quot;007C6812&quot;/&gt;&lt;wsp:rsid wsp:val=&quot;007C6F63&quot;/&gt;&lt;wsp:rsid wsp:val=&quot;007D1786&quot;/&gt;&lt;wsp:rsid wsp:val=&quot;007D41A7&quot;/&gt;&lt;wsp:rsid wsp:val=&quot;007D5936&quot;/&gt;&lt;wsp:rsid wsp:val=&quot;007E0A6D&quot;/&gt;&lt;wsp:rsid wsp:val=&quot;007E1678&quot;/&gt;&lt;wsp:rsid wsp:val=&quot;007E2981&quot;/&gt;&lt;wsp:rsid wsp:val=&quot;007E2F6F&quot;/&gt;&lt;wsp:rsid wsp:val=&quot;007E40F9&quot;/&gt;&lt;wsp:rsid wsp:val=&quot;007E74CA&quot;/&gt;&lt;wsp:rsid wsp:val=&quot;007F0A13&quot;/&gt;&lt;wsp:rsid wsp:val=&quot;007F4A32&quot;/&gt;&lt;wsp:rsid wsp:val=&quot;007F7028&quot;/&gt;&lt;wsp:rsid wsp:val=&quot;008002B1&quot;/&gt;&lt;wsp:rsid wsp:val=&quot;00805AE1&quot;/&gt;&lt;wsp:rsid wsp:val=&quot;00805FBA&quot;/&gt;&lt;wsp:rsid wsp:val=&quot;00806B65&quot;/&gt;&lt;wsp:rsid wsp:val=&quot;00806D0B&quot;/&gt;&lt;wsp:rsid wsp:val=&quot;00807A5B&quot;/&gt;&lt;wsp:rsid wsp:val=&quot;00810A5C&quot;/&gt;&lt;wsp:rsid wsp:val=&quot;00811416&quot;/&gt;&lt;wsp:rsid wsp:val=&quot;00811C4E&quot;/&gt;&lt;wsp:rsid wsp:val=&quot;00814753&quot;/&gt;&lt;wsp:rsid wsp:val=&quot;008155E0&quot;/&gt;&lt;wsp:rsid wsp:val=&quot;00820515&quot;/&gt;&lt;wsp:rsid wsp:val=&quot;008206AA&quot;/&gt;&lt;wsp:rsid wsp:val=&quot;008216CC&quot;/&gt;&lt;wsp:rsid wsp:val=&quot;0082184C&quot;/&gt;&lt;wsp:rsid wsp:val=&quot;00823553&quot;/&gt;&lt;wsp:rsid wsp:val=&quot;0082422F&quot;/&gt;&lt;wsp:rsid wsp:val=&quot;00827D6C&quot;/&gt;&lt;wsp:rsid wsp:val=&quot;00831392&quot;/&gt;&lt;wsp:rsid wsp:val=&quot;00831B69&quot;/&gt;&lt;wsp:rsid wsp:val=&quot;00833533&quot;/&gt;&lt;wsp:rsid wsp:val=&quot;00833FFF&quot;/&gt;&lt;wsp:rsid wsp:val=&quot;008351B3&quot;/&gt;&lt;wsp:rsid wsp:val=&quot;008429CE&quot;/&gt;&lt;wsp:rsid wsp:val=&quot;008453E1&quot;/&gt;&lt;wsp:rsid wsp:val=&quot;008524C3&quot;/&gt;&lt;wsp:rsid wsp:val=&quot;00863901&quot;/&gt;&lt;wsp:rsid wsp:val=&quot;008650C9&quot;/&gt;&lt;wsp:rsid wsp:val=&quot;00870EC5&quot;/&gt;&lt;wsp:rsid wsp:val=&quot;00872CB9&quot;/&gt;&lt;wsp:rsid wsp:val=&quot;008748B1&quot;/&gt;&lt;wsp:rsid wsp:val=&quot;0088368A&quot;/&gt;&lt;wsp:rsid wsp:val=&quot;00890BB8&quot;/&gt;&lt;wsp:rsid wsp:val=&quot;0089543B&quot;/&gt;&lt;wsp:rsid wsp:val=&quot;0089582C&quot;/&gt;&lt;wsp:rsid wsp:val=&quot;008A20D4&quot;/&gt;&lt;wsp:rsid wsp:val=&quot;008A45FD&quot;/&gt;&lt;wsp:rsid wsp:val=&quot;008A64A8&quot;/&gt;&lt;wsp:rsid wsp:val=&quot;008B14A2&quot;/&gt;&lt;wsp:rsid wsp:val=&quot;008B28A7&quot;/&gt;&lt;wsp:rsid wsp:val=&quot;008B3C04&quot;/&gt;&lt;wsp:rsid wsp:val=&quot;008C7208&quot;/&gt;&lt;wsp:rsid wsp:val=&quot;008D5490&quot;/&gt;&lt;wsp:rsid wsp:val=&quot;008D5D50&quot;/&gt;&lt;wsp:rsid wsp:val=&quot;008D768C&quot;/&gt;&lt;wsp:rsid wsp:val=&quot;008E235C&quot;/&gt;&lt;wsp:rsid wsp:val=&quot;008E537A&quot;/&gt;&lt;wsp:rsid wsp:val=&quot;008E6654&quot;/&gt;&lt;wsp:rsid wsp:val=&quot;008F086B&quot;/&gt;&lt;wsp:rsid wsp:val=&quot;00900159&quot;/&gt;&lt;wsp:rsid wsp:val=&quot;00900B3C&quot;/&gt;&lt;wsp:rsid wsp:val=&quot;00903FEF&quot;/&gt;&lt;wsp:rsid wsp:val=&quot;0090680B&quot;/&gt;&lt;wsp:rsid wsp:val=&quot;0090729E&quot;/&gt;&lt;wsp:rsid wsp:val=&quot;00910FAC&quot;/&gt;&lt;wsp:rsid wsp:val=&quot;009274F2&quot;/&gt;&lt;wsp:rsid wsp:val=&quot;00931F29&quot;/&gt;&lt;wsp:rsid wsp:val=&quot;00931F3C&quot;/&gt;&lt;wsp:rsid wsp:val=&quot;009359A3&quot;/&gt;&lt;wsp:rsid wsp:val=&quot;0093795E&quot;/&gt;&lt;wsp:rsid wsp:val=&quot;00943E83&quot;/&gt;&lt;wsp:rsid wsp:val=&quot;00945008&quot;/&gt;&lt;wsp:rsid wsp:val=&quot;0094695F&quot;/&gt;&lt;wsp:rsid wsp:val=&quot;00957868&quot;/&gt;&lt;wsp:rsid wsp:val=&quot;009664CE&quot;/&gt;&lt;wsp:rsid wsp:val=&quot;00967D05&quot;/&gt;&lt;wsp:rsid wsp:val=&quot;00977B0A&quot;/&gt;&lt;wsp:rsid wsp:val=&quot;00977F81&quot;/&gt;&lt;wsp:rsid wsp:val=&quot;00984BD0&quot;/&gt;&lt;wsp:rsid wsp:val=&quot;009915CD&quot;/&gt;&lt;wsp:rsid wsp:val=&quot;00993C63&quot;/&gt;&lt;wsp:rsid wsp:val=&quot;009A1939&quot;/&gt;&lt;wsp:rsid wsp:val=&quot;009A3770&quot;/&gt;&lt;wsp:rsid wsp:val=&quot;009A45B2&quot;/&gt;&lt;wsp:rsid wsp:val=&quot;009A5C5A&quot;/&gt;&lt;wsp:rsid wsp:val=&quot;009B0415&quot;/&gt;&lt;wsp:rsid wsp:val=&quot;009B21A1&quot;/&gt;&lt;wsp:rsid wsp:val=&quot;009B3038&quot;/&gt;&lt;wsp:rsid wsp:val=&quot;009B4025&quot;/&gt;&lt;wsp:rsid wsp:val=&quot;009C0EBD&quot;/&gt;&lt;wsp:rsid wsp:val=&quot;009C2B1B&quot;/&gt;&lt;wsp:rsid wsp:val=&quot;009C38A8&quot;/&gt;&lt;wsp:rsid wsp:val=&quot;009C3980&quot;/&gt;&lt;wsp:rsid wsp:val=&quot;009C4531&quot;/&gt;&lt;wsp:rsid wsp:val=&quot;009C638A&quot;/&gt;&lt;wsp:rsid wsp:val=&quot;009C7F9E&quot;/&gt;&lt;wsp:rsid wsp:val=&quot;009D0D55&quot;/&gt;&lt;wsp:rsid wsp:val=&quot;009D3C79&quot;/&gt;&lt;wsp:rsid wsp:val=&quot;009D40A1&quot;/&gt;&lt;wsp:rsid wsp:val=&quot;009D4D88&quot;/&gt;&lt;wsp:rsid wsp:val=&quot;009D5751&quot;/&gt;&lt;wsp:rsid wsp:val=&quot;009E2769&quot;/&gt;&lt;wsp:rsid wsp:val=&quot;009E2770&quot;/&gt;&lt;wsp:rsid wsp:val=&quot;009E4C7D&quot;/&gt;&lt;wsp:rsid wsp:val=&quot;009E556E&quot;/&gt;&lt;wsp:rsid wsp:val=&quot;009E70E4&quot;/&gt;&lt;wsp:rsid wsp:val=&quot;009F123B&quot;/&gt;&lt;wsp:rsid wsp:val=&quot;009F53BF&quot;/&gt;&lt;wsp:rsid wsp:val=&quot;00A10A07&quot;/&gt;&lt;wsp:rsid wsp:val=&quot;00A129AA&quot;/&gt;&lt;wsp:rsid wsp:val=&quot;00A12D7B&quot;/&gt;&lt;wsp:rsid wsp:val=&quot;00A1387B&quot;/&gt;&lt;wsp:rsid wsp:val=&quot;00A13CB0&quot;/&gt;&lt;wsp:rsid wsp:val=&quot;00A141D0&quot;/&gt;&lt;wsp:rsid wsp:val=&quot;00A22CC1&quot;/&gt;&lt;wsp:rsid wsp:val=&quot;00A22E9F&quot;/&gt;&lt;wsp:rsid wsp:val=&quot;00A2301F&quot;/&gt;&lt;wsp:rsid wsp:val=&quot;00A249EF&quot;/&gt;&lt;wsp:rsid wsp:val=&quot;00A37A24&quot;/&gt;&lt;wsp:rsid wsp:val=&quot;00A41C9B&quot;/&gt;&lt;wsp:rsid wsp:val=&quot;00A44E6E&quot;/&gt;&lt;wsp:rsid wsp:val=&quot;00A53FA0&quot;/&gt;&lt;wsp:rsid wsp:val=&quot;00A54AC0&quot;/&gt;&lt;wsp:rsid wsp:val=&quot;00A60409&quot;/&gt;&lt;wsp:rsid wsp:val=&quot;00A607C4&quot;/&gt;&lt;wsp:rsid wsp:val=&quot;00A61482&quot;/&gt;&lt;wsp:rsid wsp:val=&quot;00A63AC8&quot;/&gt;&lt;wsp:rsid wsp:val=&quot;00A7307C&quot;/&gt;&lt;wsp:rsid wsp:val=&quot;00A76A4F&quot;/&gt;&lt;wsp:rsid wsp:val=&quot;00A84B5B&quot;/&gt;&lt;wsp:rsid wsp:val=&quot;00A85B41&quot;/&gt;&lt;wsp:rsid wsp:val=&quot;00A874D4&quot;/&gt;&lt;wsp:rsid wsp:val=&quot;00A929FA&quot;/&gt;&lt;wsp:rsid wsp:val=&quot;00A92FFD&quot;/&gt;&lt;wsp:rsid wsp:val=&quot;00A974A1&quot;/&gt;&lt;wsp:rsid wsp:val=&quot;00AA39C5&quot;/&gt;&lt;wsp:rsid wsp:val=&quot;00AA4CF0&quot;/&gt;&lt;wsp:rsid wsp:val=&quot;00AA5329&quot;/&gt;&lt;wsp:rsid wsp:val=&quot;00AB4F8B&quot;/&gt;&lt;wsp:rsid wsp:val=&quot;00AB5A1A&quot;/&gt;&lt;wsp:rsid wsp:val=&quot;00AC1B5C&quot;/&gt;&lt;wsp:rsid wsp:val=&quot;00AC3A66&quot;/&gt;&lt;wsp:rsid wsp:val=&quot;00AC53D4&quot;/&gt;&lt;wsp:rsid wsp:val=&quot;00AE0B64&quot;/&gt;&lt;wsp:rsid wsp:val=&quot;00AE1977&quot;/&gt;&lt;wsp:rsid wsp:val=&quot;00AE4A21&quot;/&gt;&lt;wsp:rsid wsp:val=&quot;00AE5EA0&quot;/&gt;&lt;wsp:rsid wsp:val=&quot;00AE5FA6&quot;/&gt;&lt;wsp:rsid wsp:val=&quot;00AE7452&quot;/&gt;&lt;wsp:rsid wsp:val=&quot;00AF1B4F&quot;/&gt;&lt;wsp:rsid wsp:val=&quot;00AF495C&quot;/&gt;&lt;wsp:rsid wsp:val=&quot;00B06EC1&quot;/&gt;&lt;wsp:rsid wsp:val=&quot;00B1152C&quot;/&gt;&lt;wsp:rsid wsp:val=&quot;00B125ED&quot;/&gt;&lt;wsp:rsid wsp:val=&quot;00B17485&quot;/&gt;&lt;wsp:rsid wsp:val=&quot;00B174E7&quot;/&gt;&lt;wsp:rsid wsp:val=&quot;00B22E5B&quot;/&gt;&lt;wsp:rsid wsp:val=&quot;00B24A06&quot;/&gt;&lt;wsp:rsid wsp:val=&quot;00B24FE9&quot;/&gt;&lt;wsp:rsid wsp:val=&quot;00B256E4&quot;/&gt;&lt;wsp:rsid wsp:val=&quot;00B25A76&quot;/&gt;&lt;wsp:rsid wsp:val=&quot;00B26544&quot;/&gt;&lt;wsp:rsid wsp:val=&quot;00B33809&quot;/&gt;&lt;wsp:rsid wsp:val=&quot;00B33B06&quot;/&gt;&lt;wsp:rsid wsp:val=&quot;00B42F16&quot;/&gt;&lt;wsp:rsid wsp:val=&quot;00B44E79&quot;/&gt;&lt;wsp:rsid wsp:val=&quot;00B505A4&quot;/&gt;&lt;wsp:rsid wsp:val=&quot;00B559D9&quot;/&gt;&lt;wsp:rsid wsp:val=&quot;00B57AD5&quot;/&gt;&lt;wsp:rsid wsp:val=&quot;00B6050F&quot;/&gt;&lt;wsp:rsid wsp:val=&quot;00B66CE1&quot;/&gt;&lt;wsp:rsid wsp:val=&quot;00B7169B&quot;/&gt;&lt;wsp:rsid wsp:val=&quot;00B804E4&quot;/&gt;&lt;wsp:rsid wsp:val=&quot;00B809FF&quot;/&gt;&lt;wsp:rsid wsp:val=&quot;00B80CE1&quot;/&gt;&lt;wsp:rsid wsp:val=&quot;00B81A1A&quot;/&gt;&lt;wsp:rsid wsp:val=&quot;00B81DD7&quot;/&gt;&lt;wsp:rsid wsp:val=&quot;00B87E6E&quot;/&gt;&lt;wsp:rsid wsp:val=&quot;00B90249&quot;/&gt;&lt;wsp:rsid wsp:val=&quot;00B93110&quot;/&gt;&lt;wsp:rsid wsp:val=&quot;00B949D8&quot;/&gt;&lt;wsp:rsid wsp:val=&quot;00B95D27&quot;/&gt;&lt;wsp:rsid wsp:val=&quot;00BA0903&quot;/&gt;&lt;wsp:rsid wsp:val=&quot;00BA2D38&quot;/&gt;&lt;wsp:rsid wsp:val=&quot;00BA7AA6&quot;/&gt;&lt;wsp:rsid wsp:val=&quot;00BB3B7A&quot;/&gt;&lt;wsp:rsid wsp:val=&quot;00BB4CE5&quot;/&gt;&lt;wsp:rsid wsp:val=&quot;00BB6446&quot;/&gt;&lt;wsp:rsid wsp:val=&quot;00BB6902&quot;/&gt;&lt;wsp:rsid wsp:val=&quot;00BC0452&quot;/&gt;&lt;wsp:rsid wsp:val=&quot;00BC0AC8&quot;/&gt;&lt;wsp:rsid wsp:val=&quot;00BC7CB6&quot;/&gt;&lt;wsp:rsid wsp:val=&quot;00BD53C6&quot;/&gt;&lt;wsp:rsid wsp:val=&quot;00BE0C63&quot;/&gt;&lt;wsp:rsid wsp:val=&quot;00BE3874&quot;/&gt;&lt;wsp:rsid wsp:val=&quot;00BE4A74&quot;/&gt;&lt;wsp:rsid wsp:val=&quot;00BF0A6C&quot;/&gt;&lt;wsp:rsid wsp:val=&quot;00C0075C&quot;/&gt;&lt;wsp:rsid wsp:val=&quot;00C0129C&quot;/&gt;&lt;wsp:rsid wsp:val=&quot;00C02497&quot;/&gt;&lt;wsp:rsid wsp:val=&quot;00C05C23&quot;/&gt;&lt;wsp:rsid wsp:val=&quot;00C06B28&quot;/&gt;&lt;wsp:rsid wsp:val=&quot;00C10695&quot;/&gt;&lt;wsp:rsid wsp:val=&quot;00C11C9F&quot;/&gt;&lt;wsp:rsid wsp:val=&quot;00C13D34&quot;/&gt;&lt;wsp:rsid wsp:val=&quot;00C171E4&quot;/&gt;&lt;wsp:rsid wsp:val=&quot;00C254E3&quot;/&gt;&lt;wsp:rsid wsp:val=&quot;00C30194&quot;/&gt;&lt;wsp:rsid wsp:val=&quot;00C3343A&quot;/&gt;&lt;wsp:rsid wsp:val=&quot;00C34567&quot;/&gt;&lt;wsp:rsid wsp:val=&quot;00C418A9&quot;/&gt;&lt;wsp:rsid wsp:val=&quot;00C44441&quot;/&gt;&lt;wsp:rsid wsp:val=&quot;00C447ED&quot;/&gt;&lt;wsp:rsid wsp:val=&quot;00C44E94&quot;/&gt;&lt;wsp:rsid wsp:val=&quot;00C46A8F&quot;/&gt;&lt;wsp:rsid wsp:val=&quot;00C46E69&quot;/&gt;&lt;wsp:rsid wsp:val=&quot;00C47D2D&quot;/&gt;&lt;wsp:rsid wsp:val=&quot;00C502C6&quot;/&gt;&lt;wsp:rsid wsp:val=&quot;00C50C69&quot;/&gt;&lt;wsp:rsid wsp:val=&quot;00C54257&quot;/&gt;&lt;wsp:rsid wsp:val=&quot;00C54E0D&quot;/&gt;&lt;wsp:rsid wsp:val=&quot;00C62FDF&quot;/&gt;&lt;wsp:rsid wsp:val=&quot;00C67554&quot;/&gt;&lt;wsp:rsid wsp:val=&quot;00C776B2&quot;/&gt;&lt;wsp:rsid wsp:val=&quot;00C807E8&quot;/&gt;&lt;wsp:rsid wsp:val=&quot;00C80AF6&quot;/&gt;&lt;wsp:rsid wsp:val=&quot;00C82C15&quot;/&gt;&lt;wsp:rsid wsp:val=&quot;00C83B5F&quot;/&gt;&lt;wsp:rsid wsp:val=&quot;00C84BB3&quot;/&gt;&lt;wsp:rsid wsp:val=&quot;00C91483&quot;/&gt;&lt;wsp:rsid wsp:val=&quot;00C91ACE&quot;/&gt;&lt;wsp:rsid wsp:val=&quot;00C95346&quot;/&gt;&lt;wsp:rsid wsp:val=&quot;00C9582A&quot;/&gt;&lt;wsp:rsid wsp:val=&quot;00C95EC4&quot;/&gt;&lt;wsp:rsid wsp:val=&quot;00C96BCF&quot;/&gt;&lt;wsp:rsid wsp:val=&quot;00CA24AA&quot;/&gt;&lt;wsp:rsid wsp:val=&quot;00CA3582&quot;/&gt;&lt;wsp:rsid wsp:val=&quot;00CA462F&quot;/&gt;&lt;wsp:rsid wsp:val=&quot;00CA4878&quot;/&gt;&lt;wsp:rsid wsp:val=&quot;00CA6A05&quot;/&gt;&lt;wsp:rsid wsp:val=&quot;00CA778C&quot;/&gt;&lt;wsp:rsid wsp:val=&quot;00CB0DBD&quot;/&gt;&lt;wsp:rsid wsp:val=&quot;00CB2815&quot;/&gt;&lt;wsp:rsid wsp:val=&quot;00CB2AB7&quot;/&gt;&lt;wsp:rsid wsp:val=&quot;00CB59D9&quot;/&gt;&lt;wsp:rsid wsp:val=&quot;00CC5ADB&quot;/&gt;&lt;wsp:rsid wsp:val=&quot;00CD096B&quot;/&gt;&lt;wsp:rsid wsp:val=&quot;00CD28A1&quot;/&gt;&lt;wsp:rsid wsp:val=&quot;00CD529E&quot;/&gt;&lt;wsp:rsid wsp:val=&quot;00CD5306&quot;/&gt;&lt;wsp:rsid wsp:val=&quot;00CD561C&quot;/&gt;&lt;wsp:rsid wsp:val=&quot;00CE3174&quot;/&gt;&lt;wsp:rsid wsp:val=&quot;00CE3D4D&quot;/&gt;&lt;wsp:rsid wsp:val=&quot;00CE4AE2&quot;/&gt;&lt;wsp:rsid wsp:val=&quot;00CE5161&quot;/&gt;&lt;wsp:rsid wsp:val=&quot;00CE5E41&quot;/&gt;&lt;wsp:rsid wsp:val=&quot;00CF70B0&quot;/&gt;&lt;wsp:rsid wsp:val=&quot;00CF7527&quot;/&gt;&lt;wsp:rsid wsp:val=&quot;00D01E2A&quot;/&gt;&lt;wsp:rsid wsp:val=&quot;00D04C30&quot;/&gt;&lt;wsp:rsid wsp:val=&quot;00D104C1&quot;/&gt;&lt;wsp:rsid wsp:val=&quot;00D10584&quot;/&gt;&lt;wsp:rsid wsp:val=&quot;00D14122&quot;/&gt;&lt;wsp:rsid wsp:val=&quot;00D15163&quot;/&gt;&lt;wsp:rsid wsp:val=&quot;00D2026F&quot;/&gt;&lt;wsp:rsid wsp:val=&quot;00D20525&quot;/&gt;&lt;wsp:rsid wsp:val=&quot;00D20C6E&quot;/&gt;&lt;wsp:rsid wsp:val=&quot;00D2114C&quot;/&gt;&lt;wsp:rsid wsp:val=&quot;00D230D3&quot;/&gt;&lt;wsp:rsid wsp:val=&quot;00D23561&quot;/&gt;&lt;wsp:rsid wsp:val=&quot;00D239EB&quot;/&gt;&lt;wsp:rsid wsp:val=&quot;00D26AD2&quot;/&gt;&lt;wsp:rsid wsp:val=&quot;00D27193&quot;/&gt;&lt;wsp:rsid wsp:val=&quot;00D27551&quot;/&gt;&lt;wsp:rsid wsp:val=&quot;00D27B9A&quot;/&gt;&lt;wsp:rsid wsp:val=&quot;00D34F0D&quot;/&gt;&lt;wsp:rsid wsp:val=&quot;00D371BB&quot;/&gt;&lt;wsp:rsid wsp:val=&quot;00D415B4&quot;/&gt;&lt;wsp:rsid wsp:val=&quot;00D42D7F&quot;/&gt;&lt;wsp:rsid wsp:val=&quot;00D45506&quot;/&gt;&lt;wsp:rsid wsp:val=&quot;00D457A0&quot;/&gt;&lt;wsp:rsid wsp:val=&quot;00D5366C&quot;/&gt;&lt;wsp:rsid wsp:val=&quot;00D55581&quot;/&gt;&lt;wsp:rsid wsp:val=&quot;00D61B4C&quot;/&gt;&lt;wsp:rsid wsp:val=&quot;00D61B9D&quot;/&gt;&lt;wsp:rsid wsp:val=&quot;00D65A40&quot;/&gt;&lt;wsp:rsid wsp:val=&quot;00D6710B&quot;/&gt;&lt;wsp:rsid wsp:val=&quot;00D7098E&quot;/&gt;&lt;wsp:rsid wsp:val=&quot;00D713C0&quot;/&gt;&lt;wsp:rsid wsp:val=&quot;00D73927&quot;/&gt;&lt;wsp:rsid wsp:val=&quot;00D73E80&quot;/&gt;&lt;wsp:rsid wsp:val=&quot;00D76546&quot;/&gt;&lt;wsp:rsid wsp:val=&quot;00D77467&quot;/&gt;&lt;wsp:rsid wsp:val=&quot;00D7785A&quot;/&gt;&lt;wsp:rsid wsp:val=&quot;00D92743&quot;/&gt;&lt;wsp:rsid wsp:val=&quot;00D92FC8&quot;/&gt;&lt;wsp:rsid wsp:val=&quot;00D93399&quot;/&gt;&lt;wsp:rsid wsp:val=&quot;00D93494&quot;/&gt;&lt;wsp:rsid wsp:val=&quot;00DA0BE5&quot;/&gt;&lt;wsp:rsid wsp:val=&quot;00DB5842&quot;/&gt;&lt;wsp:rsid wsp:val=&quot;00DB595C&quot;/&gt;&lt;wsp:rsid wsp:val=&quot;00DC0681&quot;/&gt;&lt;wsp:rsid wsp:val=&quot;00DC158F&quot;/&gt;&lt;wsp:rsid wsp:val=&quot;00DC21E9&quot;/&gt;&lt;wsp:rsid wsp:val=&quot;00DC2309&quot;/&gt;&lt;wsp:rsid wsp:val=&quot;00DC7C21&quot;/&gt;&lt;wsp:rsid wsp:val=&quot;00DD03FD&quot;/&gt;&lt;wsp:rsid wsp:val=&quot;00DD4526&quot;/&gt;&lt;wsp:rsid wsp:val=&quot;00DD4A7B&quot;/&gt;&lt;wsp:rsid wsp:val=&quot;00DD6429&quot;/&gt;&lt;wsp:rsid wsp:val=&quot;00DD74B7&quot;/&gt;&lt;wsp:rsid wsp:val=&quot;00DE1509&quot;/&gt;&lt;wsp:rsid wsp:val=&quot;00DE3296&quot;/&gt;&lt;wsp:rsid wsp:val=&quot;00DE4073&quot;/&gt;&lt;wsp:rsid wsp:val=&quot;00DE6F95&quot;/&gt;&lt;wsp:rsid wsp:val=&quot;00DF2182&quot;/&gt;&lt;wsp:rsid wsp:val=&quot;00DF546D&quot;/&gt;&lt;wsp:rsid wsp:val=&quot;00DF71CA&quot;/&gt;&lt;wsp:rsid wsp:val=&quot;00DF723D&quot;/&gt;&lt;wsp:rsid wsp:val=&quot;00E01EB2&quot;/&gt;&lt;wsp:rsid wsp:val=&quot;00E13B74&quot;/&gt;&lt;wsp:rsid wsp:val=&quot;00E16DFD&quot;/&gt;&lt;wsp:rsid wsp:val=&quot;00E20BC3&quot;/&gt;&lt;wsp:rsid wsp:val=&quot;00E22EDA&quot;/&gt;&lt;wsp:rsid wsp:val=&quot;00E2363E&quot;/&gt;&lt;wsp:rsid wsp:val=&quot;00E245FE&quot;/&gt;&lt;wsp:rsid wsp:val=&quot;00E27B59&quot;/&gt;&lt;wsp:rsid wsp:val=&quot;00E36B4D&quot;/&gt;&lt;wsp:rsid wsp:val=&quot;00E46A8B&quot;/&gt;&lt;wsp:rsid wsp:val=&quot;00E509DA&quot;/&gt;&lt;wsp:rsid wsp:val=&quot;00E53068&quot;/&gt;&lt;wsp:rsid wsp:val=&quot;00E5692A&quot;/&gt;&lt;wsp:rsid wsp:val=&quot;00E62DFF&quot;/&gt;&lt;wsp:rsid wsp:val=&quot;00E644E2&quot;/&gt;&lt;wsp:rsid wsp:val=&quot;00E651D2&quot;/&gt;&lt;wsp:rsid wsp:val=&quot;00E655E4&quot;/&gt;&lt;wsp:rsid wsp:val=&quot;00E67309&quot;/&gt;&lt;wsp:rsid wsp:val=&quot;00E67960&quot;/&gt;&lt;wsp:rsid wsp:val=&quot;00E74486&quot;/&gt;&lt;wsp:rsid wsp:val=&quot;00E75090&quot;/&gt;&lt;wsp:rsid wsp:val=&quot;00E765FB&quot;/&gt;&lt;wsp:rsid wsp:val=&quot;00E82B97&quot;/&gt;&lt;wsp:rsid wsp:val=&quot;00E8609F&quot;/&gt;&lt;wsp:rsid wsp:val=&quot;00E923F9&quot;/&gt;&lt;wsp:rsid wsp:val=&quot;00E96F56&quot;/&gt;&lt;wsp:rsid wsp:val=&quot;00E97C96&quot;/&gt;&lt;wsp:rsid wsp:val=&quot;00EA1D6B&quot;/&gt;&lt;wsp:rsid wsp:val=&quot;00EB1CB6&quot;/&gt;&lt;wsp:rsid wsp:val=&quot;00EB3D39&quot;/&gt;&lt;wsp:rsid wsp:val=&quot;00EB785A&quot;/&gt;&lt;wsp:rsid wsp:val=&quot;00EB7B0D&quot;/&gt;&lt;wsp:rsid wsp:val=&quot;00EC2869&quot;/&gt;&lt;wsp:rsid wsp:val=&quot;00ED1E43&quot;/&gt;&lt;wsp:rsid wsp:val=&quot;00ED2662&quot;/&gt;&lt;wsp:rsid wsp:val=&quot;00EE097C&quot;/&gt;&lt;wsp:rsid wsp:val=&quot;00EF0C7E&quot;/&gt;&lt;wsp:rsid wsp:val=&quot;00EF5771&quot;/&gt;&lt;wsp:rsid wsp:val=&quot;00EF5A1B&quot;/&gt;&lt;wsp:rsid wsp:val=&quot;00EF694B&quot;/&gt;&lt;wsp:rsid wsp:val=&quot;00EF7620&quot;/&gt;&lt;wsp:rsid wsp:val=&quot;00F03BCB&quot;/&gt;&lt;wsp:rsid wsp:val=&quot;00F10137&quot;/&gt;&lt;wsp:rsid wsp:val=&quot;00F112FE&quot;/&gt;&lt;wsp:rsid wsp:val=&quot;00F12653&quot;/&gt;&lt;wsp:rsid wsp:val=&quot;00F15572&quot;/&gt;&lt;wsp:rsid wsp:val=&quot;00F20DFD&quot;/&gt;&lt;wsp:rsid wsp:val=&quot;00F27759&quot;/&gt;&lt;wsp:rsid wsp:val=&quot;00F3169F&quot;/&gt;&lt;wsp:rsid wsp:val=&quot;00F326DD&quot;/&gt;&lt;wsp:rsid wsp:val=&quot;00F33FF4&quot;/&gt;&lt;wsp:rsid wsp:val=&quot;00F401DE&quot;/&gt;&lt;wsp:rsid wsp:val=&quot;00F432FF&quot;/&gt;&lt;wsp:rsid wsp:val=&quot;00F44B6C&quot;/&gt;&lt;wsp:rsid wsp:val=&quot;00F46C8B&quot;/&gt;&lt;wsp:rsid wsp:val=&quot;00F511FB&quot;/&gt;&lt;wsp:rsid wsp:val=&quot;00F5178A&quot;/&gt;&lt;wsp:rsid wsp:val=&quot;00F54B37&quot;/&gt;&lt;wsp:rsid wsp:val=&quot;00F556BF&quot;/&gt;&lt;wsp:rsid wsp:val=&quot;00F55954&quot;/&gt;&lt;wsp:rsid wsp:val=&quot;00F6338A&quot;/&gt;&lt;wsp:rsid wsp:val=&quot;00F6547D&quot;/&gt;&lt;wsp:rsid wsp:val=&quot;00F67196&quot;/&gt;&lt;wsp:rsid wsp:val=&quot;00F74292&quot;/&gt;&lt;wsp:rsid wsp:val=&quot;00F977AE&quot;/&gt;&lt;wsp:rsid wsp:val=&quot;00FA3F48&quot;/&gt;&lt;wsp:rsid wsp:val=&quot;00FA493A&quot;/&gt;&lt;wsp:rsid wsp:val=&quot;00FA6CC9&quot;/&gt;&lt;wsp:rsid wsp:val=&quot;00FB0D24&quot;/&gt;&lt;wsp:rsid wsp:val=&quot;00FB0FB4&quot;/&gt;&lt;wsp:rsid wsp:val=&quot;00FB26AE&quot;/&gt;&lt;wsp:rsid wsp:val=&quot;00FB3785&quot;/&gt;&lt;wsp:rsid wsp:val=&quot;00FC773B&quot;/&gt;&lt;wsp:rsid wsp:val=&quot;00FD4AF8&quot;/&gt;&lt;wsp:rsid wsp:val=&quot;00FE26B6&quot;/&gt;&lt;wsp:rsid wsp:val=&quot;00FE3AF2&quot;/&gt;&lt;wsp:rsid wsp:val=&quot;00FE49ED&quot;/&gt;&lt;wsp:rsid wsp:val=&quot;00FE675F&quot;/&gt;&lt;wsp:rsid wsp:val=&quot;00FF471F&quot;/&gt;&lt;wsp:rsid wsp:val=&quot;00FF493F&quot;/&gt;&lt;wsp:rsid wsp:val=&quot;00FF6EB4&quot;/&gt;&lt;/wsp:rsids&gt;&lt;/w:docPr&gt;&lt;w:body&gt;&lt;w:p wsp:rsidR=&quot;00000000&quot; wsp:rsidRDefault=&quot;00352D8B&quot;&gt;&lt;m:oMathPara&gt;&lt;m:oMath&gt;&lt;m:r&gt;&lt;w:rPr&gt;&lt;w:rFonts w:ascii=&quot;Cambria Math&quot; w:fareast=&quot;Times New Roman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3" o:title="" chromakey="white"/>
          </v:shape>
        </w:pict>
      </w:r>
      <w:r w:rsidRPr="00C13D34">
        <w:fldChar w:fldCharType="end"/>
      </w:r>
      <w:r>
        <w:t>разница будет незначительной.</w:t>
      </w:r>
    </w:p>
    <w:p w:rsidR="00E512E7" w:rsidRDefault="00E512E7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E512E7" w:rsidRDefault="00E512E7" w:rsidP="00001981">
      <w:pPr>
        <w:pStyle w:val="Heading1"/>
        <w:rPr>
          <w:lang w:eastAsia="ru-RU"/>
        </w:rPr>
      </w:pPr>
      <w:bookmarkStart w:id="10" w:name="_Toc4615613"/>
      <w:bookmarkStart w:id="11" w:name="_Toc31149743"/>
      <w:r>
        <w:rPr>
          <w:lang w:eastAsia="ru-RU"/>
        </w:rPr>
        <w:t>Требования к выполнению лабораторной работы</w:t>
      </w:r>
      <w:bookmarkEnd w:id="10"/>
      <w:bookmarkEnd w:id="11"/>
    </w:p>
    <w:p w:rsidR="00E512E7" w:rsidRDefault="00E512E7" w:rsidP="00001981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Определить язык программирования </w:t>
      </w:r>
      <w:r w:rsidRPr="00DD6429">
        <w:rPr>
          <w:lang w:eastAsia="ru-RU"/>
        </w:rPr>
        <w:t>(</w:t>
      </w:r>
      <w:r>
        <w:rPr>
          <w:lang w:val="en-US" w:eastAsia="ru-RU"/>
        </w:rPr>
        <w:t>C</w:t>
      </w:r>
      <w:r>
        <w:rPr>
          <w:lang w:eastAsia="ru-RU"/>
        </w:rPr>
        <w:t>++</w:t>
      </w:r>
      <w:r w:rsidRPr="00DD6429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DD6429">
        <w:rPr>
          <w:lang w:eastAsia="ru-RU"/>
        </w:rPr>
        <w:t xml:space="preserve">#, </w:t>
      </w:r>
      <w:r>
        <w:rPr>
          <w:lang w:val="en-US" w:eastAsia="ru-RU"/>
        </w:rPr>
        <w:t>Java</w:t>
      </w:r>
      <w:r w:rsidRPr="00DD6429">
        <w:rPr>
          <w:lang w:eastAsia="ru-RU"/>
        </w:rPr>
        <w:t xml:space="preserve">, </w:t>
      </w:r>
      <w:r>
        <w:rPr>
          <w:lang w:val="en-US" w:eastAsia="ru-RU"/>
        </w:rPr>
        <w:t>Kotlin</w:t>
      </w:r>
      <w:r w:rsidRPr="004D3D74">
        <w:rPr>
          <w:lang w:eastAsia="ru-RU"/>
        </w:rPr>
        <w:t xml:space="preserve">, </w:t>
      </w:r>
      <w:r>
        <w:rPr>
          <w:lang w:val="en-US" w:eastAsia="ru-RU"/>
        </w:rPr>
        <w:t>Python</w:t>
      </w:r>
      <w:r w:rsidRPr="004D3D74">
        <w:rPr>
          <w:lang w:eastAsia="ru-RU"/>
        </w:rPr>
        <w:t xml:space="preserve">, </w:t>
      </w:r>
      <w:r>
        <w:rPr>
          <w:lang w:val="en-US" w:eastAsia="ru-RU"/>
        </w:rPr>
        <w:t>Go</w:t>
      </w:r>
      <w:r w:rsidRPr="004D3D74">
        <w:rPr>
          <w:lang w:eastAsia="ru-RU"/>
        </w:rPr>
        <w:t xml:space="preserve">, </w:t>
      </w:r>
      <w:r>
        <w:rPr>
          <w:lang w:val="en-US" w:eastAsia="ru-RU"/>
        </w:rPr>
        <w:t>MATLAB</w:t>
      </w:r>
      <w:r w:rsidRPr="004D3D74">
        <w:rPr>
          <w:lang w:eastAsia="ru-RU"/>
        </w:rPr>
        <w:t xml:space="preserve">, </w:t>
      </w:r>
      <w:r>
        <w:rPr>
          <w:lang w:val="en-US" w:eastAsia="ru-RU"/>
        </w:rPr>
        <w:t>GN</w:t>
      </w:r>
      <w:r>
        <w:rPr>
          <w:lang w:eastAsia="ru-RU"/>
        </w:rPr>
        <w:t>U Octaveи т.п.</w:t>
      </w:r>
      <w:r w:rsidRPr="00DD6429">
        <w:rPr>
          <w:lang w:eastAsia="ru-RU"/>
        </w:rPr>
        <w:t>)</w:t>
      </w:r>
      <w:r>
        <w:rPr>
          <w:lang w:eastAsia="ru-RU"/>
        </w:rPr>
        <w:t>. Не допускается использование электронных таблиц и систем компьютерной алгебры (</w:t>
      </w:r>
      <w:r>
        <w:rPr>
          <w:lang w:val="en-US" w:eastAsia="ru-RU"/>
        </w:rPr>
        <w:t>MicrosoftExcel</w:t>
      </w:r>
      <w:r w:rsidRPr="00DD6429">
        <w:rPr>
          <w:lang w:eastAsia="ru-RU"/>
        </w:rPr>
        <w:t xml:space="preserve">, </w:t>
      </w:r>
      <w:r>
        <w:rPr>
          <w:lang w:val="en-US" w:eastAsia="ru-RU"/>
        </w:rPr>
        <w:t>Maple</w:t>
      </w:r>
      <w:r>
        <w:rPr>
          <w:lang w:eastAsia="ru-RU"/>
        </w:rPr>
        <w:t xml:space="preserve">и т.п.).Разрешается использование сторонних библиотек для работы с комплексными числами (например, </w:t>
      </w:r>
      <w:r>
        <w:rPr>
          <w:lang w:val="en-US" w:eastAsia="ru-RU"/>
        </w:rPr>
        <w:t>ApacheCommonMath</w:t>
      </w:r>
      <w:r w:rsidRPr="000D5522">
        <w:rPr>
          <w:lang w:eastAsia="ru-RU"/>
        </w:rPr>
        <w:t>)</w:t>
      </w:r>
      <w:r>
        <w:rPr>
          <w:lang w:eastAsia="ru-RU"/>
        </w:rPr>
        <w:t xml:space="preserve"> и с функцией</w:t>
      </w:r>
      <w:r>
        <w:rPr>
          <w:lang w:val="en-US" w:eastAsia="ru-RU"/>
        </w:rPr>
        <w:t>atan</w:t>
      </w:r>
      <w:r w:rsidRPr="008B3C04">
        <w:rPr>
          <w:lang w:eastAsia="ru-RU"/>
        </w:rPr>
        <w:t>2</w:t>
      </w:r>
      <w:r>
        <w:rPr>
          <w:lang w:eastAsia="ru-RU"/>
        </w:rPr>
        <w:t>, но не для расчёта интегралов.</w:t>
      </w:r>
    </w:p>
    <w:p w:rsidR="00E512E7" w:rsidRDefault="00E512E7" w:rsidP="00001981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Учитывать, что финальная программа не обязана иметь пользовательского интерфейса, но должна быть готова к демонстрации работы. </w:t>
      </w:r>
    </w:p>
    <w:p w:rsidR="00E512E7" w:rsidRDefault="00E512E7" w:rsidP="000E461A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 процессе выполнения лабораторной работы необходимо формировать отчёт. Допускается сдача отчёта в электронном виде, бумажный носитель не требуется.</w:t>
      </w:r>
    </w:p>
    <w:p w:rsidR="00E512E7" w:rsidRDefault="00E512E7" w:rsidP="000E461A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Каждый проделанный шаг в задании должен сопровождаться небольшим выводом: что произошло в результате изменений.</w:t>
      </w:r>
    </w:p>
    <w:p w:rsidR="00E512E7" w:rsidRDefault="00E512E7" w:rsidP="00001981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Допускается строить графики с помощью сторонних приложений, например, </w:t>
      </w:r>
      <w:r>
        <w:rPr>
          <w:lang w:val="en-US" w:eastAsia="ru-RU"/>
        </w:rPr>
        <w:t>MicrosoftExcel</w:t>
      </w:r>
      <w:r>
        <w:rPr>
          <w:lang w:eastAsia="ru-RU"/>
        </w:rPr>
        <w:t>.</w:t>
      </w:r>
    </w:p>
    <w:p w:rsidR="00E512E7" w:rsidRPr="005808C7" w:rsidRDefault="00E512E7" w:rsidP="00001981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Выбрать в качестве входного сигнала </w:t>
      </w:r>
      <w:r w:rsidRPr="00AE5EA0">
        <w:rPr>
          <w:position w:val="-10"/>
          <w:lang w:val="en-US" w:eastAsia="ru-RU"/>
        </w:rPr>
        <w:object w:dxaOrig="1620" w:dyaOrig="320">
          <v:shape id="_x0000_i1079" type="#_x0000_t75" style="width:80pt;height:15.5pt" o:ole="">
            <v:imagedata r:id="rId94" o:title=""/>
          </v:shape>
          <o:OLEObject Type="Embed" ProgID="Equation.DSMT4" ShapeID="_x0000_i1079" DrawAspect="Content" ObjectID="_1661186253" r:id="rId95"/>
        </w:object>
      </w:r>
      <w:r>
        <w:rPr>
          <w:lang w:eastAsia="ru-RU"/>
        </w:rPr>
        <w:t>,</w:t>
      </w:r>
      <w:r w:rsidRPr="003D0D90">
        <w:rPr>
          <w:i/>
          <w:position w:val="-10"/>
          <w:lang w:eastAsia="ru-RU"/>
        </w:rPr>
        <w:object w:dxaOrig="200" w:dyaOrig="320">
          <v:shape id="_x0000_i1080" type="#_x0000_t75" style="width:10pt;height:16pt" o:ole="">
            <v:imagedata r:id="rId96" o:title=""/>
          </v:shape>
          <o:OLEObject Type="Embed" ProgID="Equation.DSMT4" ShapeID="_x0000_i1080" DrawAspect="Content" ObjectID="_1661186254" r:id="rId97"/>
        </w:object>
      </w:r>
      <w:r w:rsidRPr="003D0D90">
        <w:rPr>
          <w:lang w:eastAsia="ru-RU"/>
        </w:rPr>
        <w:t xml:space="preserve"> – </w:t>
      </w:r>
      <w:r>
        <w:rPr>
          <w:lang w:val="en-US" w:eastAsia="ru-RU"/>
        </w:rPr>
        <w:t>const</w:t>
      </w:r>
      <w:r w:rsidRPr="003D0D90">
        <w:rPr>
          <w:lang w:eastAsia="ru-RU"/>
        </w:rPr>
        <w:t>.</w:t>
      </w:r>
    </w:p>
    <w:p w:rsidR="00E512E7" w:rsidRDefault="00E512E7" w:rsidP="004D3D74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соответствии с вариантом (таблица 1) реализовать численный расчёт интегрального преобразования над одномерным сигналом по формулам (7) или (10), везде </w:t>
      </w:r>
      <w:r w:rsidRPr="00B42F16">
        <w:rPr>
          <w:position w:val="-6"/>
          <w:lang w:eastAsia="ru-RU"/>
        </w:rPr>
        <w:object w:dxaOrig="220" w:dyaOrig="220">
          <v:shape id="_x0000_i1081" type="#_x0000_t75" style="width:11.5pt;height:11.5pt" o:ole="">
            <v:imagedata r:id="rId98" o:title=""/>
          </v:shape>
          <o:OLEObject Type="Embed" ProgID="Equation.DSMT4" ShapeID="_x0000_i1081" DrawAspect="Content" ObjectID="_1661186255" r:id="rId99"/>
        </w:object>
      </w:r>
      <w:r>
        <w:rPr>
          <w:lang w:eastAsia="ru-RU"/>
        </w:rPr>
        <w:t xml:space="preserve"> принять равным 1.Числа </w:t>
      </w:r>
      <w:r w:rsidRPr="00957868">
        <w:rPr>
          <w:i/>
          <w:lang w:val="en-US" w:eastAsia="ru-RU"/>
        </w:rPr>
        <w:t>m</w:t>
      </w:r>
      <w:r>
        <w:rPr>
          <w:lang w:eastAsia="ru-RU"/>
        </w:rPr>
        <w:t xml:space="preserve">и </w:t>
      </w:r>
      <w:r w:rsidRPr="00957868">
        <w:rPr>
          <w:i/>
          <w:lang w:val="en-US" w:eastAsia="ru-RU"/>
        </w:rPr>
        <w:t>n</w:t>
      </w:r>
      <w:r>
        <w:rPr>
          <w:lang w:eastAsia="ru-RU"/>
        </w:rPr>
        <w:t>можно задать равными 1000.</w:t>
      </w:r>
    </w:p>
    <w:p w:rsidR="00E512E7" w:rsidRPr="004D3D74" w:rsidRDefault="00E512E7" w:rsidP="004D3D74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Построить график исходного оптического сигнала (здесь и далее: подразумевается, что строить нужно амплитуду и фазу на отдельных изображениях).</w:t>
      </w:r>
    </w:p>
    <w:p w:rsidR="00E512E7" w:rsidRDefault="00E512E7" w:rsidP="00192341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Построить график результата преобразования.</w:t>
      </w:r>
    </w:p>
    <w:p w:rsidR="00E512E7" w:rsidRDefault="00E512E7" w:rsidP="003D56B5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Варьируя различные параметры (число точек дискретизации, область интегрирования, </w:t>
      </w:r>
      <w:r w:rsidRPr="0062176F">
        <w:rPr>
          <w:position w:val="-6"/>
          <w:lang w:eastAsia="ru-RU"/>
        </w:rPr>
        <w:object w:dxaOrig="580" w:dyaOrig="279">
          <v:shape id="_x0000_i1082" type="#_x0000_t75" style="width:29.5pt;height:14.5pt" o:ole="">
            <v:imagedata r:id="rId100" o:title=""/>
          </v:shape>
          <o:OLEObject Type="Embed" ProgID="Equation.DSMT4" ShapeID="_x0000_i1082" DrawAspect="Content" ObjectID="_1661186256" r:id="rId101"/>
        </w:object>
      </w:r>
      <w:r>
        <w:rPr>
          <w:lang w:eastAsia="ru-RU"/>
        </w:rPr>
        <w:t>), исследовать, как меняется исходная функция и результат преобразования. В тех вариантах, где область интегрирования</w:t>
      </w:r>
      <w:r w:rsidRPr="00AE5EA0">
        <w:rPr>
          <w:position w:val="-10"/>
          <w:lang w:val="en-US" w:eastAsia="ru-RU"/>
        </w:rPr>
        <w:object w:dxaOrig="540" w:dyaOrig="320">
          <v:shape id="_x0000_i1083" type="#_x0000_t75" style="width:27pt;height:15.5pt" o:ole="">
            <v:imagedata r:id="rId102" o:title=""/>
          </v:shape>
          <o:OLEObject Type="Embed" ProgID="Equation.DSMT4" ShapeID="_x0000_i1083" DrawAspect="Content" ObjectID="_1661186257" r:id="rId103"/>
        </w:object>
      </w:r>
      <w:r>
        <w:rPr>
          <w:lang w:eastAsia="ru-RU"/>
        </w:rPr>
        <w:t xml:space="preserve"> полностью неотрицательна, не менять её так, чтобы она содержала отрицательные значения. Привести несколько графиков для подкрепления выводов.</w:t>
      </w:r>
    </w:p>
    <w:p w:rsidR="00E512E7" w:rsidRPr="00931F29" w:rsidRDefault="00E512E7" w:rsidP="00931F29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Сформировать выводы о проделанной работе. Выводы должныбыть содержательными и не должны являться описанием процесса работы.</w:t>
      </w:r>
    </w:p>
    <w:p w:rsidR="00E512E7" w:rsidRDefault="00E512E7" w:rsidP="00A44E6E">
      <w:pPr>
        <w:rPr>
          <w:lang w:eastAsia="ru-RU"/>
        </w:rPr>
      </w:pPr>
    </w:p>
    <w:p w:rsidR="00E512E7" w:rsidRPr="00A44E6E" w:rsidRDefault="00E512E7" w:rsidP="00A44E6E">
      <w:pPr>
        <w:rPr>
          <w:b/>
          <w:i/>
          <w:lang w:eastAsia="ru-RU"/>
        </w:rPr>
      </w:pPr>
      <w:r w:rsidRPr="00A44E6E">
        <w:rPr>
          <w:b/>
          <w:i/>
          <w:lang w:eastAsia="ru-RU"/>
        </w:rPr>
        <w:t xml:space="preserve">Пояснение: </w:t>
      </w:r>
    </w:p>
    <w:p w:rsidR="00E512E7" w:rsidRPr="00D6710B" w:rsidRDefault="00E512E7" w:rsidP="00A44E6E">
      <w:pPr>
        <w:rPr>
          <w:lang w:eastAsia="ru-RU"/>
        </w:rPr>
      </w:pPr>
      <w:r>
        <w:rPr>
          <w:lang w:eastAsia="ru-RU"/>
        </w:rPr>
        <w:t xml:space="preserve">В таблице 1 используются такие специальные функции, как функции Бесселя первого рода </w:t>
      </w:r>
      <w:r w:rsidRPr="00D6710B">
        <w:rPr>
          <w:position w:val="-12"/>
          <w:lang w:eastAsia="ru-RU"/>
        </w:rPr>
        <w:object w:dxaOrig="600" w:dyaOrig="360">
          <v:shape id="_x0000_i1084" type="#_x0000_t75" style="width:30pt;height:18pt" o:ole="">
            <v:imagedata r:id="rId104" o:title=""/>
          </v:shape>
          <o:OLEObject Type="Embed" ProgID="Equation.DSMT4" ShapeID="_x0000_i1084" DrawAspect="Content" ObjectID="_1661186258" r:id="rId105"/>
        </w:object>
      </w:r>
      <w:r w:rsidRPr="00D6710B">
        <w:rPr>
          <w:lang w:eastAsia="ru-RU"/>
        </w:rPr>
        <w:t>,</w:t>
      </w:r>
      <w:r>
        <w:rPr>
          <w:lang w:eastAsia="ru-RU"/>
        </w:rPr>
        <w:t xml:space="preserve">полиномы Эрмита </w:t>
      </w:r>
      <w:r w:rsidRPr="00D6710B">
        <w:rPr>
          <w:position w:val="-12"/>
          <w:lang w:eastAsia="ru-RU"/>
        </w:rPr>
        <w:object w:dxaOrig="660" w:dyaOrig="360">
          <v:shape id="_x0000_i1085" type="#_x0000_t75" style="width:33pt;height:18pt" o:ole="">
            <v:imagedata r:id="rId106" o:title=""/>
          </v:shape>
          <o:OLEObject Type="Embed" ProgID="Equation.DSMT4" ShapeID="_x0000_i1085" DrawAspect="Content" ObjectID="_1661186259" r:id="rId107"/>
        </w:object>
      </w:r>
      <w:r>
        <w:rPr>
          <w:lang w:eastAsia="ru-RU"/>
        </w:rPr>
        <w:t xml:space="preserve"> и полиномы Лагерра</w:t>
      </w:r>
      <w:r w:rsidRPr="00D6710B">
        <w:rPr>
          <w:position w:val="-12"/>
          <w:lang w:eastAsia="ru-RU"/>
        </w:rPr>
        <w:object w:dxaOrig="580" w:dyaOrig="360">
          <v:shape id="_x0000_i1086" type="#_x0000_t75" style="width:28.5pt;height:18pt" o:ole="">
            <v:imagedata r:id="rId108" o:title=""/>
          </v:shape>
          <o:OLEObject Type="Embed" ProgID="Equation.DSMT4" ShapeID="_x0000_i1086" DrawAspect="Content" ObjectID="_1661186260" r:id="rId109"/>
        </w:object>
      </w:r>
      <w:r w:rsidRPr="00D6710B">
        <w:rPr>
          <w:lang w:eastAsia="ru-RU"/>
        </w:rPr>
        <w:t>.</w:t>
      </w:r>
    </w:p>
    <w:p w:rsidR="00E512E7" w:rsidRPr="00D6710B" w:rsidRDefault="00E512E7" w:rsidP="003D0D90">
      <w:pPr>
        <w:rPr>
          <w:lang w:eastAsia="ru-RU"/>
        </w:rPr>
      </w:pPr>
    </w:p>
    <w:p w:rsidR="00E512E7" w:rsidRDefault="00E512E7" w:rsidP="006A5491">
      <w:pPr>
        <w:jc w:val="center"/>
        <w:rPr>
          <w:lang w:eastAsia="ru-RU"/>
        </w:rPr>
      </w:pPr>
    </w:p>
    <w:p w:rsidR="00E512E7" w:rsidRDefault="00E512E7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E512E7" w:rsidRDefault="00E512E7" w:rsidP="006A5491">
      <w:pPr>
        <w:jc w:val="center"/>
        <w:rPr>
          <w:lang w:eastAsia="ru-RU"/>
        </w:rPr>
      </w:pPr>
      <w:r>
        <w:rPr>
          <w:lang w:eastAsia="ru-RU"/>
        </w:rPr>
        <w:t xml:space="preserve">Таблица 1. Варианты выполнения задания. </w:t>
      </w:r>
    </w:p>
    <w:p w:rsidR="00E512E7" w:rsidRPr="001938D9" w:rsidRDefault="00E512E7" w:rsidP="00351B9B">
      <w:pPr>
        <w:jc w:val="center"/>
        <w:rPr>
          <w:lang w:eastAsia="ru-RU"/>
        </w:rPr>
      </w:pPr>
      <w:r>
        <w:rPr>
          <w:lang w:eastAsia="ru-RU"/>
        </w:rPr>
        <w:t xml:space="preserve">Диапазон изменения области задания на входе и выходе варьировать, </w:t>
      </w:r>
      <w:r>
        <w:rPr>
          <w:lang w:eastAsia="ru-RU"/>
        </w:rPr>
        <w:br/>
        <w:t xml:space="preserve">начиная с  </w:t>
      </w:r>
      <w:r w:rsidRPr="008B2A0C">
        <w:rPr>
          <w:position w:val="-10"/>
          <w:lang w:val="en-US" w:eastAsia="ru-RU"/>
        </w:rPr>
        <w:object w:dxaOrig="2840" w:dyaOrig="320">
          <v:shape id="_x0000_i1087" type="#_x0000_t75" style="width:142pt;height:16pt" o:ole="">
            <v:imagedata r:id="rId110" o:title=""/>
          </v:shape>
          <o:OLEObject Type="Embed" ProgID="Equation.DSMT4" ShapeID="_x0000_i1087" DrawAspect="Content" ObjectID="_1661186261" r:id="rId11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6"/>
        <w:gridCol w:w="3651"/>
        <w:gridCol w:w="2082"/>
      </w:tblGrid>
      <w:tr w:rsidR="00E512E7" w:rsidRPr="00C61E7E" w:rsidTr="00C61E7E">
        <w:trPr>
          <w:tblHeader/>
          <w:jc w:val="center"/>
        </w:trPr>
        <w:tc>
          <w:tcPr>
            <w:tcW w:w="456" w:type="dxa"/>
            <w:shd w:val="clear" w:color="auto" w:fill="D9D9D9"/>
            <w:vAlign w:val="center"/>
          </w:tcPr>
          <w:p w:rsidR="00E512E7" w:rsidRPr="00C61E7E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61E7E">
              <w:rPr>
                <w:sz w:val="22"/>
                <w:lang w:eastAsia="ru-RU"/>
              </w:rPr>
              <w:t>№</w:t>
            </w:r>
          </w:p>
        </w:tc>
        <w:tc>
          <w:tcPr>
            <w:tcW w:w="3651" w:type="dxa"/>
            <w:shd w:val="clear" w:color="auto" w:fill="D9D9D9"/>
            <w:vAlign w:val="center"/>
          </w:tcPr>
          <w:p w:rsidR="00E512E7" w:rsidRPr="00C61E7E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61E7E">
              <w:rPr>
                <w:sz w:val="22"/>
                <w:lang w:eastAsia="ru-RU"/>
              </w:rPr>
              <w:t xml:space="preserve">Ядро </w:t>
            </w:r>
            <w:r w:rsidRPr="00C61E7E">
              <w:rPr>
                <w:position w:val="-10"/>
                <w:lang w:eastAsia="ru-RU"/>
              </w:rPr>
              <w:object w:dxaOrig="760" w:dyaOrig="320">
                <v:shape id="_x0000_i1088" type="#_x0000_t75" style="width:38pt;height:15.5pt" o:ole="">
                  <v:imagedata r:id="rId112" o:title=""/>
                </v:shape>
                <o:OLEObject Type="Embed" ProgID="Equation.DSMT4" ShapeID="_x0000_i1088" DrawAspect="Content" ObjectID="_1661186262" r:id="rId113"/>
              </w:object>
            </w:r>
          </w:p>
        </w:tc>
        <w:tc>
          <w:tcPr>
            <w:tcW w:w="2082" w:type="dxa"/>
            <w:shd w:val="clear" w:color="auto" w:fill="D9D9D9"/>
            <w:vAlign w:val="center"/>
          </w:tcPr>
          <w:p w:rsidR="00E512E7" w:rsidRPr="00C61E7E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61E7E">
              <w:rPr>
                <w:sz w:val="22"/>
                <w:lang w:eastAsia="ru-RU"/>
              </w:rPr>
              <w:t>Исполнитель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1640" w:dyaOrig="440">
                <v:shape id="_x0000_i1089" type="#_x0000_t75" style="width:82pt;height:22pt" o:ole="">
                  <v:imagedata r:id="rId114" o:title=""/>
                </v:shape>
                <o:OLEObject Type="Embed" ProgID="Equation.DSMT4" ShapeID="_x0000_i1089" DrawAspect="Content" ObjectID="_1661186263" r:id="rId115"/>
              </w:object>
            </w:r>
          </w:p>
        </w:tc>
        <w:tc>
          <w:tcPr>
            <w:tcW w:w="2082" w:type="dxa"/>
            <w:vAlign w:val="center"/>
          </w:tcPr>
          <w:p w:rsidR="00E512E7" w:rsidRPr="00B854A7" w:rsidRDefault="00E512E7" w:rsidP="00B854A7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B854A7">
              <w:rPr>
                <w:sz w:val="22"/>
                <w:lang w:val="en-US" w:eastAsia="ru-RU"/>
              </w:rPr>
              <w:t>Арзамасцева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2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1820" w:dyaOrig="440">
                <v:shape id="_x0000_i1090" type="#_x0000_t75" style="width:90pt;height:22pt" o:ole="">
                  <v:imagedata r:id="rId116" o:title=""/>
                </v:shape>
                <o:OLEObject Type="Embed" ProgID="Equation.DSMT4" ShapeID="_x0000_i1090" DrawAspect="Content" ObjectID="_1661186264" r:id="rId117"/>
              </w:object>
            </w:r>
          </w:p>
        </w:tc>
        <w:tc>
          <w:tcPr>
            <w:tcW w:w="2082" w:type="dxa"/>
            <w:vAlign w:val="center"/>
          </w:tcPr>
          <w:p w:rsidR="00E512E7" w:rsidRPr="00420580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420580">
              <w:rPr>
                <w:sz w:val="22"/>
                <w:lang w:eastAsia="ru-RU"/>
              </w:rPr>
              <w:t>Баринова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3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1560" w:dyaOrig="440">
                <v:shape id="_x0000_i1091" type="#_x0000_t75" style="width:78pt;height:22pt" o:ole="">
                  <v:imagedata r:id="rId118" o:title=""/>
                </v:shape>
                <o:OLEObject Type="Embed" ProgID="Equation.DSMT4" ShapeID="_x0000_i1091" DrawAspect="Content" ObjectID="_1661186265" r:id="rId119"/>
              </w:object>
            </w:r>
          </w:p>
        </w:tc>
        <w:tc>
          <w:tcPr>
            <w:tcW w:w="2082" w:type="dxa"/>
            <w:vAlign w:val="center"/>
          </w:tcPr>
          <w:p w:rsidR="00E512E7" w:rsidRPr="00B854A7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B854A7">
              <w:rPr>
                <w:sz w:val="22"/>
                <w:lang w:eastAsia="ru-RU"/>
              </w:rPr>
              <w:t>Башаров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4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28"/>
                <w:lang w:val="en-US" w:eastAsia="ru-RU"/>
              </w:rPr>
              <w:object w:dxaOrig="1520" w:dyaOrig="700">
                <v:shape id="_x0000_i1092" type="#_x0000_t75" style="width:75pt;height:35pt" o:ole="">
                  <v:imagedata r:id="rId120" o:title=""/>
                </v:shape>
                <o:OLEObject Type="Embed" ProgID="Equation.DSMT4" ShapeID="_x0000_i1092" DrawAspect="Content" ObjectID="_1661186266" r:id="rId121"/>
              </w:object>
            </w:r>
          </w:p>
        </w:tc>
        <w:tc>
          <w:tcPr>
            <w:tcW w:w="2082" w:type="dxa"/>
            <w:vAlign w:val="center"/>
          </w:tcPr>
          <w:p w:rsidR="00E512E7" w:rsidRPr="00B854A7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B854A7">
              <w:rPr>
                <w:sz w:val="22"/>
                <w:lang w:eastAsia="ru-RU"/>
              </w:rPr>
              <w:t>Ведерников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5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0"/>
                <w:lang w:val="en-US" w:eastAsia="ru-RU"/>
              </w:rPr>
              <w:object w:dxaOrig="1100" w:dyaOrig="320">
                <v:shape id="_x0000_i1093" type="#_x0000_t75" style="width:54pt;height:15.5pt" o:ole="">
                  <v:imagedata r:id="rId122" o:title=""/>
                </v:shape>
                <o:OLEObject Type="Embed" ProgID="Equation.DSMT4" ShapeID="_x0000_i1093" DrawAspect="Content" ObjectID="_1661186267" r:id="rId123"/>
              </w:object>
            </w:r>
          </w:p>
        </w:tc>
        <w:tc>
          <w:tcPr>
            <w:tcW w:w="2082" w:type="dxa"/>
            <w:vAlign w:val="center"/>
          </w:tcPr>
          <w:p w:rsidR="00E512E7" w:rsidRPr="00B854A7" w:rsidRDefault="00E512E7" w:rsidP="007B75D3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B854A7">
              <w:rPr>
                <w:sz w:val="22"/>
                <w:lang w:val="en-US" w:eastAsia="ru-RU"/>
              </w:rPr>
              <w:t>Величко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6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6"/>
                <w:lang w:val="en-US" w:eastAsia="ru-RU"/>
              </w:rPr>
              <w:object w:dxaOrig="499" w:dyaOrig="320">
                <v:shape id="_x0000_i1094" type="#_x0000_t75" style="width:25pt;height:15.5pt" o:ole="">
                  <v:imagedata r:id="rId124" o:title=""/>
                </v:shape>
                <o:OLEObject Type="Embed" ProgID="Equation.DSMT4" ShapeID="_x0000_i1094" DrawAspect="Content" ObjectID="_1661186268" r:id="rId125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8B2A0C">
              <w:rPr>
                <w:sz w:val="22"/>
                <w:lang w:val="en-US" w:eastAsia="ru-RU"/>
              </w:rPr>
              <w:t>Гаврилов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7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eastAsia="ru-RU"/>
              </w:rPr>
              <w:object w:dxaOrig="980" w:dyaOrig="360">
                <v:shape id="_x0000_i1095" type="#_x0000_t75" style="width:48.5pt;height:18pt" o:ole="">
                  <v:imagedata r:id="rId126" o:title=""/>
                </v:shape>
                <o:OLEObject Type="Embed" ProgID="Equation.DSMT4" ShapeID="_x0000_i1095" DrawAspect="Content" ObjectID="_1661186269" r:id="rId127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Гаврилов</w:t>
            </w:r>
            <w:r>
              <w:rPr>
                <w:sz w:val="22"/>
                <w:lang w:eastAsia="ru-RU"/>
              </w:rPr>
              <w:t>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8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val="en-US" w:eastAsia="ru-RU"/>
              </w:rPr>
              <w:object w:dxaOrig="1719" w:dyaOrig="360">
                <v:shape id="_x0000_i1096" type="#_x0000_t75" style="width:86pt;height:18pt" o:ole="">
                  <v:imagedata r:id="rId128" o:title=""/>
                </v:shape>
                <o:OLEObject Type="Embed" ProgID="Equation.DSMT4" ShapeID="_x0000_i1096" DrawAspect="Content" ObjectID="_1661186270" r:id="rId129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Голоднюк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9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eastAsia="ru-RU"/>
              </w:rPr>
              <w:object w:dxaOrig="980" w:dyaOrig="360">
                <v:shape id="_x0000_i1097" type="#_x0000_t75" style="width:48.5pt;height:18pt" o:ole="">
                  <v:imagedata r:id="rId130" o:title=""/>
                </v:shape>
                <o:OLEObject Type="Embed" ProgID="Equation.DSMT4" ShapeID="_x0000_i1097" DrawAspect="Content" ObjectID="_1661186271" r:id="rId131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Голубев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10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val="en-US" w:eastAsia="ru-RU"/>
              </w:rPr>
              <w:object w:dxaOrig="2000" w:dyaOrig="380">
                <v:shape id="_x0000_i1098" type="#_x0000_t75" style="width:99pt;height:18.5pt" o:ole="">
                  <v:imagedata r:id="rId132" o:title=""/>
                </v:shape>
                <o:OLEObject Type="Embed" ProgID="Equation.DSMT4" ShapeID="_x0000_i1098" DrawAspect="Content" ObjectID="_1661186272" r:id="rId133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8B2A0C">
              <w:rPr>
                <w:sz w:val="22"/>
                <w:lang w:val="en-US" w:eastAsia="ru-RU"/>
              </w:rPr>
              <w:t>Горьков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11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val="en-US" w:eastAsia="ru-RU"/>
              </w:rPr>
              <w:object w:dxaOrig="1980" w:dyaOrig="380">
                <v:shape id="_x0000_i1099" type="#_x0000_t75" style="width:98pt;height:18.5pt" o:ole="">
                  <v:imagedata r:id="rId134" o:title=""/>
                </v:shape>
                <o:OLEObject Type="Embed" ProgID="Equation.DSMT4" ShapeID="_x0000_i1099" DrawAspect="Content" ObjectID="_1661186273" r:id="rId135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Губаев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12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val="en-US" w:eastAsia="ru-RU"/>
              </w:rPr>
              <w:object w:dxaOrig="1719" w:dyaOrig="360">
                <v:shape id="_x0000_i1100" type="#_x0000_t75" style="width:86pt;height:18pt" o:ole="">
                  <v:imagedata r:id="rId136" o:title=""/>
                </v:shape>
                <o:OLEObject Type="Embed" ProgID="Equation.DSMT4" ShapeID="_x0000_i1100" DrawAspect="Content" ObjectID="_1661186274" r:id="rId137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Гурлина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13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1300" w:dyaOrig="440">
                <v:shape id="_x0000_i1101" type="#_x0000_t75" style="width:65pt;height:22pt" o:ole="">
                  <v:imagedata r:id="rId138" o:title=""/>
                </v:shape>
                <o:OLEObject Type="Embed" ProgID="Equation.DSMT4" ShapeID="_x0000_i1101" DrawAspect="Content" ObjectID="_1661186275" r:id="rId139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8B2A0C">
              <w:rPr>
                <w:sz w:val="22"/>
                <w:lang w:eastAsia="ru-RU"/>
              </w:rPr>
              <w:t>Кибиткина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14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1579" w:dyaOrig="440">
                <v:shape id="_x0000_i1102" type="#_x0000_t75" style="width:79pt;height:22pt" o:ole="">
                  <v:imagedata r:id="rId140" o:title=""/>
                </v:shape>
                <o:OLEObject Type="Embed" ProgID="Equation.DSMT4" ShapeID="_x0000_i1102" DrawAspect="Content" ObjectID="_1661186276" r:id="rId141"/>
              </w:object>
            </w:r>
          </w:p>
        </w:tc>
        <w:tc>
          <w:tcPr>
            <w:tcW w:w="2082" w:type="dxa"/>
            <w:vAlign w:val="center"/>
          </w:tcPr>
          <w:p w:rsidR="00E512E7" w:rsidRPr="008B2A0C" w:rsidRDefault="00E512E7" w:rsidP="007B75D3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8B2A0C">
              <w:rPr>
                <w:sz w:val="22"/>
                <w:lang w:val="en-US" w:eastAsia="ru-RU"/>
              </w:rPr>
              <w:t>Кошелев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15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val="en-US" w:eastAsia="ru-RU"/>
              </w:rPr>
              <w:object w:dxaOrig="1820" w:dyaOrig="380">
                <v:shape id="_x0000_i1103" type="#_x0000_t75" style="width:91pt;height:19pt" o:ole="">
                  <v:imagedata r:id="rId142" o:title=""/>
                </v:shape>
                <o:OLEObject Type="Embed" ProgID="Equation.DSMT4" ShapeID="_x0000_i1103" DrawAspect="Content" ObjectID="_1661186277" r:id="rId143"/>
              </w:object>
            </w:r>
          </w:p>
        </w:tc>
        <w:tc>
          <w:tcPr>
            <w:tcW w:w="2082" w:type="dxa"/>
            <w:vAlign w:val="center"/>
          </w:tcPr>
          <w:p w:rsidR="00E512E7" w:rsidRPr="00307997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307997">
              <w:rPr>
                <w:sz w:val="22"/>
                <w:lang w:eastAsia="ru-RU"/>
              </w:rPr>
              <w:t>Майоров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16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28"/>
                <w:lang w:val="en-US" w:eastAsia="ru-RU"/>
              </w:rPr>
              <w:object w:dxaOrig="1460" w:dyaOrig="700">
                <v:shape id="_x0000_i1104" type="#_x0000_t75" style="width:72.5pt;height:35pt" o:ole="">
                  <v:imagedata r:id="rId144" o:title=""/>
                </v:shape>
                <o:OLEObject Type="Embed" ProgID="Equation.DSMT4" ShapeID="_x0000_i1104" DrawAspect="Content" ObjectID="_1661186278" r:id="rId145"/>
              </w:object>
            </w:r>
          </w:p>
        </w:tc>
        <w:tc>
          <w:tcPr>
            <w:tcW w:w="2082" w:type="dxa"/>
            <w:vAlign w:val="center"/>
          </w:tcPr>
          <w:p w:rsidR="00E512E7" w:rsidRPr="00307997" w:rsidRDefault="00E512E7" w:rsidP="007B75D3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307997">
              <w:rPr>
                <w:sz w:val="22"/>
                <w:lang w:eastAsia="ru-RU"/>
              </w:rPr>
              <w:t>Макаревич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17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20"/>
                <w:lang w:val="en-US" w:eastAsia="ru-RU"/>
              </w:rPr>
              <w:object w:dxaOrig="1640" w:dyaOrig="520">
                <v:shape id="_x0000_i1105" type="#_x0000_t75" style="width:82pt;height:25.5pt" o:ole="">
                  <v:imagedata r:id="rId146" o:title=""/>
                </v:shape>
                <o:OLEObject Type="Embed" ProgID="Equation.DSMT4" ShapeID="_x0000_i1105" DrawAspect="Content" ObjectID="_1661186279" r:id="rId147"/>
              </w:object>
            </w:r>
          </w:p>
        </w:tc>
        <w:tc>
          <w:tcPr>
            <w:tcW w:w="2082" w:type="dxa"/>
            <w:vAlign w:val="center"/>
          </w:tcPr>
          <w:p w:rsidR="00E512E7" w:rsidRPr="00307997" w:rsidRDefault="00E512E7" w:rsidP="007B75D3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307997">
              <w:rPr>
                <w:sz w:val="22"/>
                <w:lang w:val="en-US" w:eastAsia="ru-RU"/>
              </w:rPr>
              <w:t>Малышкин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18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val="en-US"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2320" w:dyaOrig="440">
                <v:shape id="_x0000_i1106" type="#_x0000_t75" style="width:115pt;height:22pt" o:ole="">
                  <v:imagedata r:id="rId148" o:title=""/>
                </v:shape>
                <o:OLEObject Type="Embed" ProgID="Equation.DSMT4" ShapeID="_x0000_i1106" DrawAspect="Content" ObjectID="_1661186280" r:id="rId149"/>
              </w:object>
            </w:r>
          </w:p>
        </w:tc>
        <w:tc>
          <w:tcPr>
            <w:tcW w:w="2082" w:type="dxa"/>
            <w:vAlign w:val="center"/>
          </w:tcPr>
          <w:p w:rsidR="00E512E7" w:rsidRPr="00307997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307997">
              <w:rPr>
                <w:sz w:val="22"/>
                <w:lang w:eastAsia="ru-RU"/>
              </w:rPr>
              <w:t>Рудинская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19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2"/>
                <w:lang w:eastAsia="ru-RU"/>
              </w:rPr>
              <w:object w:dxaOrig="999" w:dyaOrig="360">
                <v:shape id="_x0000_i1107" type="#_x0000_t75" style="width:50pt;height:18pt" o:ole="">
                  <v:imagedata r:id="rId150" o:title=""/>
                </v:shape>
                <o:OLEObject Type="Embed" ProgID="Equation.DSMT4" ShapeID="_x0000_i1107" DrawAspect="Content" ObjectID="_1661186281" r:id="rId151"/>
              </w:object>
            </w:r>
            <w:bookmarkStart w:id="12" w:name="_GoBack"/>
            <w:bookmarkEnd w:id="12"/>
          </w:p>
        </w:tc>
        <w:tc>
          <w:tcPr>
            <w:tcW w:w="2082" w:type="dxa"/>
            <w:vAlign w:val="center"/>
          </w:tcPr>
          <w:p w:rsidR="00E512E7" w:rsidRPr="00307997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307997">
              <w:rPr>
                <w:sz w:val="22"/>
                <w:lang w:eastAsia="ru-RU"/>
              </w:rPr>
              <w:t>Савченко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sz w:val="22"/>
                <w:lang w:eastAsia="ru-RU"/>
              </w:rPr>
              <w:t>20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C13D34">
              <w:rPr>
                <w:position w:val="-16"/>
                <w:lang w:val="en-US" w:eastAsia="ru-RU"/>
              </w:rPr>
              <w:object w:dxaOrig="2520" w:dyaOrig="440">
                <v:shape id="_x0000_i1108" type="#_x0000_t75" style="width:126pt;height:22pt" o:ole="">
                  <v:imagedata r:id="rId152" o:title=""/>
                </v:shape>
                <o:OLEObject Type="Embed" ProgID="Equation.DSMT4" ShapeID="_x0000_i1108" DrawAspect="Content" ObjectID="_1661186282" r:id="rId153"/>
              </w:object>
            </w:r>
          </w:p>
        </w:tc>
        <w:tc>
          <w:tcPr>
            <w:tcW w:w="2082" w:type="dxa"/>
            <w:vAlign w:val="center"/>
          </w:tcPr>
          <w:p w:rsidR="00E512E7" w:rsidRPr="00307997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307997">
              <w:rPr>
                <w:sz w:val="22"/>
                <w:lang w:eastAsia="ru-RU"/>
              </w:rPr>
              <w:t>Скиданова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21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position w:val="-16"/>
                <w:lang w:val="en-US" w:eastAsia="ru-RU"/>
              </w:rPr>
            </w:pPr>
            <w:r w:rsidRPr="00C13D34">
              <w:rPr>
                <w:position w:val="-10"/>
                <w:lang w:val="en-US" w:eastAsia="ru-RU"/>
              </w:rPr>
              <w:object w:dxaOrig="1120" w:dyaOrig="360">
                <v:shape id="_x0000_i1109" type="#_x0000_t75" style="width:55pt;height:17.5pt" o:ole="">
                  <v:imagedata r:id="rId154" o:title=""/>
                </v:shape>
                <o:OLEObject Type="Embed" ProgID="Equation.DSMT4" ShapeID="_x0000_i1109" DrawAspect="Content" ObjectID="_1661186283" r:id="rId155"/>
              </w:object>
            </w:r>
          </w:p>
        </w:tc>
        <w:tc>
          <w:tcPr>
            <w:tcW w:w="2082" w:type="dxa"/>
            <w:vAlign w:val="center"/>
          </w:tcPr>
          <w:p w:rsidR="00E512E7" w:rsidRPr="004D059C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4D059C">
              <w:rPr>
                <w:sz w:val="22"/>
                <w:lang w:eastAsia="ru-RU"/>
              </w:rPr>
              <w:t>Чернов</w:t>
            </w:r>
          </w:p>
        </w:tc>
      </w:tr>
      <w:tr w:rsidR="00E512E7" w:rsidRPr="00C13D34" w:rsidTr="00C13D34">
        <w:trPr>
          <w:jc w:val="center"/>
        </w:trPr>
        <w:tc>
          <w:tcPr>
            <w:tcW w:w="456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22</w:t>
            </w:r>
          </w:p>
        </w:tc>
        <w:tc>
          <w:tcPr>
            <w:tcW w:w="3651" w:type="dxa"/>
            <w:vAlign w:val="center"/>
          </w:tcPr>
          <w:p w:rsidR="00E512E7" w:rsidRPr="00C13D34" w:rsidRDefault="00E512E7" w:rsidP="00C13D34">
            <w:pPr>
              <w:spacing w:after="0" w:line="240" w:lineRule="auto"/>
              <w:jc w:val="center"/>
              <w:rPr>
                <w:position w:val="-16"/>
                <w:lang w:val="en-US" w:eastAsia="ru-RU"/>
              </w:rPr>
            </w:pPr>
            <w:r w:rsidRPr="00C13D34">
              <w:rPr>
                <w:position w:val="-10"/>
                <w:lang w:val="en-US" w:eastAsia="ru-RU"/>
              </w:rPr>
              <w:object w:dxaOrig="1200" w:dyaOrig="360">
                <v:shape id="_x0000_i1110" type="#_x0000_t75" style="width:59pt;height:17.5pt" o:ole="">
                  <v:imagedata r:id="rId156" o:title=""/>
                </v:shape>
                <o:OLEObject Type="Embed" ProgID="Equation.DSMT4" ShapeID="_x0000_i1110" DrawAspect="Content" ObjectID="_1661186284" r:id="rId157"/>
              </w:object>
            </w:r>
          </w:p>
        </w:tc>
        <w:tc>
          <w:tcPr>
            <w:tcW w:w="2082" w:type="dxa"/>
            <w:vAlign w:val="center"/>
          </w:tcPr>
          <w:p w:rsidR="00E512E7" w:rsidRPr="004D059C" w:rsidRDefault="00E512E7" w:rsidP="00C13D34">
            <w:pPr>
              <w:spacing w:after="0" w:line="240" w:lineRule="auto"/>
              <w:jc w:val="center"/>
              <w:rPr>
                <w:sz w:val="22"/>
                <w:lang w:eastAsia="ru-RU"/>
              </w:rPr>
            </w:pPr>
            <w:r w:rsidRPr="004D059C">
              <w:rPr>
                <w:sz w:val="22"/>
                <w:lang w:eastAsia="ru-RU"/>
              </w:rPr>
              <w:t>Чувашев</w:t>
            </w:r>
          </w:p>
        </w:tc>
      </w:tr>
    </w:tbl>
    <w:p w:rsidR="00E512E7" w:rsidRDefault="00E512E7" w:rsidP="007454B3">
      <w:pPr>
        <w:pStyle w:val="Heading1"/>
        <w:rPr>
          <w:lang w:eastAsia="ru-RU"/>
        </w:rPr>
      </w:pPr>
      <w:bookmarkStart w:id="13" w:name="_Toc4615615"/>
      <w:bookmarkStart w:id="14" w:name="_Toc31149744"/>
    </w:p>
    <w:p w:rsidR="00E512E7" w:rsidRDefault="00E512E7" w:rsidP="007454B3">
      <w:pPr>
        <w:pStyle w:val="Heading1"/>
        <w:rPr>
          <w:lang w:eastAsia="ru-RU"/>
        </w:rPr>
      </w:pPr>
      <w:r>
        <w:rPr>
          <w:lang w:eastAsia="ru-RU"/>
        </w:rPr>
        <w:br w:type="page"/>
        <w:t>Литература</w:t>
      </w:r>
      <w:bookmarkEnd w:id="13"/>
      <w:bookmarkEnd w:id="14"/>
    </w:p>
    <w:p w:rsidR="00E512E7" w:rsidRPr="00773651" w:rsidRDefault="00E512E7" w:rsidP="00C502C6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 xml:space="preserve">Фихтенгольц Г.М. Основы математического анализа, том </w:t>
      </w:r>
      <w:r w:rsidRPr="00773651">
        <w:rPr>
          <w:lang w:val="en-US" w:eastAsia="ru-RU"/>
        </w:rPr>
        <w:t>I</w:t>
      </w:r>
      <w:r w:rsidRPr="00773651">
        <w:rPr>
          <w:lang w:eastAsia="ru-RU"/>
        </w:rPr>
        <w:t>. – М.: Наука, 1968. – 440с.</w:t>
      </w:r>
    </w:p>
    <w:p w:rsidR="00E512E7" w:rsidRPr="00773651" w:rsidRDefault="00E512E7" w:rsidP="00C502C6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КострикинА.И., Манин Ю.И. Линейная алгебра и геометрия. – М.: Наука, 1980. – 309с.</w:t>
      </w:r>
    </w:p>
    <w:p w:rsidR="00E512E7" w:rsidRPr="00773651" w:rsidRDefault="00E512E7" w:rsidP="00C502C6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Лаврентьев М.А., Шабат Б.В. Методы теории функций комплексного переменного. – М.: Наука, 1973. – 736 с.</w:t>
      </w:r>
    </w:p>
    <w:p w:rsidR="00E512E7" w:rsidRPr="00773651" w:rsidRDefault="00E512E7" w:rsidP="00C502C6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Самарский А.А., ГулинА.В. Численные методы: Учебное пособие для вузов. – М.: Наука, 1989. – 432 с.</w:t>
      </w:r>
    </w:p>
    <w:p w:rsidR="00E512E7" w:rsidRPr="00773651" w:rsidRDefault="00E512E7" w:rsidP="00C502C6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Люстерник Л.А., Соболев В.И. Краткий курс функционального анализа: Учебное пособие. – СПб.: Лань, 2009. 272 с.</w:t>
      </w:r>
    </w:p>
    <w:p w:rsidR="00E512E7" w:rsidRPr="00773651" w:rsidRDefault="00E512E7" w:rsidP="00194955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Тихонов А.Н., Самарский А.А. Уравнения математической физики. – М.: Наука, 2004. – 798 с.</w:t>
      </w:r>
    </w:p>
    <w:p w:rsidR="00E512E7" w:rsidRDefault="00E512E7" w:rsidP="00773651">
      <w:pPr>
        <w:pStyle w:val="ListParagraph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Лебедев Н.Н. Специальные функции и их приложения. – М.: Лань, 2010. 368 с.</w:t>
      </w:r>
    </w:p>
    <w:p w:rsidR="00E512E7" w:rsidRPr="00773651" w:rsidRDefault="00E512E7" w:rsidP="00773651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ДиткинВ.А., Прудников А.</w:t>
      </w:r>
      <w:r w:rsidRPr="00773651">
        <w:rPr>
          <w:lang w:eastAsia="ru-RU"/>
        </w:rPr>
        <w:t xml:space="preserve">П. Интегральные преобразования и операционное исчисление. – </w:t>
      </w:r>
      <w:r>
        <w:rPr>
          <w:lang w:eastAsia="ru-RU"/>
        </w:rPr>
        <w:t>М.</w:t>
      </w:r>
      <w:r w:rsidRPr="00773651">
        <w:rPr>
          <w:lang w:eastAsia="ru-RU"/>
        </w:rPr>
        <w:t>:</w:t>
      </w:r>
      <w:r>
        <w:rPr>
          <w:lang w:eastAsia="ru-RU"/>
        </w:rPr>
        <w:t xml:space="preserve"> Г</w:t>
      </w:r>
      <w:r w:rsidRPr="00773651">
        <w:rPr>
          <w:lang w:eastAsia="ru-RU"/>
        </w:rPr>
        <w:t>ос</w:t>
      </w:r>
      <w:r>
        <w:rPr>
          <w:lang w:eastAsia="ru-RU"/>
        </w:rPr>
        <w:t>ударственное издательство физико-математической литературы</w:t>
      </w:r>
      <w:r w:rsidRPr="00773651">
        <w:rPr>
          <w:lang w:eastAsia="ru-RU"/>
        </w:rPr>
        <w:t>, 1961.</w:t>
      </w:r>
      <w:r>
        <w:rPr>
          <w:lang w:eastAsia="ru-RU"/>
        </w:rPr>
        <w:t xml:space="preserve"> – 524 с.</w:t>
      </w:r>
    </w:p>
    <w:sectPr w:rsidR="00E512E7" w:rsidRPr="00773651" w:rsidSect="00DF723D">
      <w:footerReference w:type="default" r:id="rId15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2E7" w:rsidRDefault="00E512E7" w:rsidP="006A4009">
      <w:pPr>
        <w:spacing w:after="0" w:line="240" w:lineRule="auto"/>
      </w:pPr>
      <w:r>
        <w:separator/>
      </w:r>
    </w:p>
  </w:endnote>
  <w:endnote w:type="continuationSeparator" w:id="1">
    <w:p w:rsidR="00E512E7" w:rsidRDefault="00E512E7" w:rsidP="006A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E7" w:rsidRDefault="00E512E7">
    <w:pPr>
      <w:pStyle w:val="Footer"/>
      <w:jc w:val="center"/>
    </w:pPr>
    <w:fldSimple w:instr="PAGE   \* MERGEFORMAT">
      <w:r>
        <w:rPr>
          <w:noProof/>
        </w:rPr>
        <w:t>8</w:t>
      </w:r>
    </w:fldSimple>
  </w:p>
  <w:p w:rsidR="00E512E7" w:rsidRDefault="00E512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2E7" w:rsidRDefault="00E512E7" w:rsidP="006A4009">
      <w:pPr>
        <w:spacing w:after="0" w:line="240" w:lineRule="auto"/>
      </w:pPr>
      <w:r>
        <w:separator/>
      </w:r>
    </w:p>
  </w:footnote>
  <w:footnote w:type="continuationSeparator" w:id="1">
    <w:p w:rsidR="00E512E7" w:rsidRDefault="00E512E7" w:rsidP="006A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CF7"/>
    <w:multiLevelType w:val="hybridMultilevel"/>
    <w:tmpl w:val="3BA0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1A5B9A"/>
    <w:multiLevelType w:val="hybridMultilevel"/>
    <w:tmpl w:val="E6C2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C687C"/>
    <w:multiLevelType w:val="hybridMultilevel"/>
    <w:tmpl w:val="34BC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4106E"/>
    <w:multiLevelType w:val="hybridMultilevel"/>
    <w:tmpl w:val="112C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6DE"/>
    <w:multiLevelType w:val="hybridMultilevel"/>
    <w:tmpl w:val="81A8B0A4"/>
    <w:lvl w:ilvl="0" w:tplc="E4AA14B4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096C5E"/>
    <w:multiLevelType w:val="hybridMultilevel"/>
    <w:tmpl w:val="3D381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D25B29"/>
    <w:multiLevelType w:val="hybridMultilevel"/>
    <w:tmpl w:val="0C7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4DB4"/>
    <w:multiLevelType w:val="hybridMultilevel"/>
    <w:tmpl w:val="58E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0352C"/>
    <w:multiLevelType w:val="hybridMultilevel"/>
    <w:tmpl w:val="FD0E87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EE51CF"/>
    <w:multiLevelType w:val="hybridMultilevel"/>
    <w:tmpl w:val="59B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15635"/>
    <w:multiLevelType w:val="hybridMultilevel"/>
    <w:tmpl w:val="F9DAA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903579"/>
    <w:multiLevelType w:val="hybridMultilevel"/>
    <w:tmpl w:val="312847BC"/>
    <w:lvl w:ilvl="0" w:tplc="8CEEF26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5810"/>
    <w:rsid w:val="00001981"/>
    <w:rsid w:val="0001039D"/>
    <w:rsid w:val="00010A0A"/>
    <w:rsid w:val="00012CEC"/>
    <w:rsid w:val="00012CED"/>
    <w:rsid w:val="00015B1B"/>
    <w:rsid w:val="000216B8"/>
    <w:rsid w:val="00022149"/>
    <w:rsid w:val="00032869"/>
    <w:rsid w:val="00040042"/>
    <w:rsid w:val="0004087D"/>
    <w:rsid w:val="00043780"/>
    <w:rsid w:val="00054453"/>
    <w:rsid w:val="00060BF3"/>
    <w:rsid w:val="00064526"/>
    <w:rsid w:val="000647F6"/>
    <w:rsid w:val="00066870"/>
    <w:rsid w:val="0006743A"/>
    <w:rsid w:val="000674B6"/>
    <w:rsid w:val="00067673"/>
    <w:rsid w:val="00067818"/>
    <w:rsid w:val="000700B7"/>
    <w:rsid w:val="00074D52"/>
    <w:rsid w:val="00080C70"/>
    <w:rsid w:val="00081B0C"/>
    <w:rsid w:val="00082C62"/>
    <w:rsid w:val="00082E46"/>
    <w:rsid w:val="00084E0C"/>
    <w:rsid w:val="000858C8"/>
    <w:rsid w:val="00085DC7"/>
    <w:rsid w:val="00092BAF"/>
    <w:rsid w:val="000955E6"/>
    <w:rsid w:val="000A1155"/>
    <w:rsid w:val="000A43D4"/>
    <w:rsid w:val="000A57C0"/>
    <w:rsid w:val="000A6FE3"/>
    <w:rsid w:val="000B4814"/>
    <w:rsid w:val="000B57CF"/>
    <w:rsid w:val="000B6DC3"/>
    <w:rsid w:val="000C29BC"/>
    <w:rsid w:val="000C2DC9"/>
    <w:rsid w:val="000D16EB"/>
    <w:rsid w:val="000D2FC8"/>
    <w:rsid w:val="000D3FE4"/>
    <w:rsid w:val="000D42B4"/>
    <w:rsid w:val="000D4879"/>
    <w:rsid w:val="000D5522"/>
    <w:rsid w:val="000D5BBA"/>
    <w:rsid w:val="000E461A"/>
    <w:rsid w:val="000F36EF"/>
    <w:rsid w:val="000F4AD4"/>
    <w:rsid w:val="00103835"/>
    <w:rsid w:val="001078EB"/>
    <w:rsid w:val="00107D4B"/>
    <w:rsid w:val="00113354"/>
    <w:rsid w:val="00115421"/>
    <w:rsid w:val="00120B85"/>
    <w:rsid w:val="00121227"/>
    <w:rsid w:val="0012167E"/>
    <w:rsid w:val="00121F24"/>
    <w:rsid w:val="00127EAA"/>
    <w:rsid w:val="001322E8"/>
    <w:rsid w:val="00133C63"/>
    <w:rsid w:val="001356E5"/>
    <w:rsid w:val="001507F1"/>
    <w:rsid w:val="00150829"/>
    <w:rsid w:val="00151735"/>
    <w:rsid w:val="00152A3B"/>
    <w:rsid w:val="00153471"/>
    <w:rsid w:val="001678F8"/>
    <w:rsid w:val="00167C35"/>
    <w:rsid w:val="00171024"/>
    <w:rsid w:val="00171AF5"/>
    <w:rsid w:val="00175511"/>
    <w:rsid w:val="0018197A"/>
    <w:rsid w:val="001903A9"/>
    <w:rsid w:val="001912F9"/>
    <w:rsid w:val="00192341"/>
    <w:rsid w:val="001938D9"/>
    <w:rsid w:val="00194164"/>
    <w:rsid w:val="001945A0"/>
    <w:rsid w:val="00194955"/>
    <w:rsid w:val="001965E4"/>
    <w:rsid w:val="001A3DCD"/>
    <w:rsid w:val="001B11FD"/>
    <w:rsid w:val="001B491F"/>
    <w:rsid w:val="001C007E"/>
    <w:rsid w:val="001C4C64"/>
    <w:rsid w:val="001D6232"/>
    <w:rsid w:val="001D6F55"/>
    <w:rsid w:val="001E03B4"/>
    <w:rsid w:val="001E7A8D"/>
    <w:rsid w:val="001F1586"/>
    <w:rsid w:val="001F7586"/>
    <w:rsid w:val="00201C3D"/>
    <w:rsid w:val="00202004"/>
    <w:rsid w:val="00202685"/>
    <w:rsid w:val="00210212"/>
    <w:rsid w:val="00211B14"/>
    <w:rsid w:val="00214D7F"/>
    <w:rsid w:val="00215CA9"/>
    <w:rsid w:val="002167A6"/>
    <w:rsid w:val="00220386"/>
    <w:rsid w:val="00220E3F"/>
    <w:rsid w:val="00224931"/>
    <w:rsid w:val="00234ABA"/>
    <w:rsid w:val="00237EAB"/>
    <w:rsid w:val="002415E6"/>
    <w:rsid w:val="00241BF2"/>
    <w:rsid w:val="00243F92"/>
    <w:rsid w:val="00245810"/>
    <w:rsid w:val="00245BE9"/>
    <w:rsid w:val="00250A2F"/>
    <w:rsid w:val="00251B65"/>
    <w:rsid w:val="00253A5F"/>
    <w:rsid w:val="00254E2C"/>
    <w:rsid w:val="00255B51"/>
    <w:rsid w:val="00255EFE"/>
    <w:rsid w:val="002613F3"/>
    <w:rsid w:val="00273647"/>
    <w:rsid w:val="00282D7E"/>
    <w:rsid w:val="00284892"/>
    <w:rsid w:val="00285E76"/>
    <w:rsid w:val="00290522"/>
    <w:rsid w:val="00290BA6"/>
    <w:rsid w:val="002966EA"/>
    <w:rsid w:val="002B02BB"/>
    <w:rsid w:val="002B0ADD"/>
    <w:rsid w:val="002B1F56"/>
    <w:rsid w:val="002C02C6"/>
    <w:rsid w:val="002D1C1A"/>
    <w:rsid w:val="002D4C62"/>
    <w:rsid w:val="002D61E6"/>
    <w:rsid w:val="002D7943"/>
    <w:rsid w:val="002E08CC"/>
    <w:rsid w:val="002E1613"/>
    <w:rsid w:val="002E4DE3"/>
    <w:rsid w:val="002E7061"/>
    <w:rsid w:val="002F24A8"/>
    <w:rsid w:val="002F2E47"/>
    <w:rsid w:val="002F48EA"/>
    <w:rsid w:val="00302BF1"/>
    <w:rsid w:val="003044AC"/>
    <w:rsid w:val="00306B5E"/>
    <w:rsid w:val="00307997"/>
    <w:rsid w:val="00310D69"/>
    <w:rsid w:val="00315167"/>
    <w:rsid w:val="003152E5"/>
    <w:rsid w:val="0031591A"/>
    <w:rsid w:val="00317CC5"/>
    <w:rsid w:val="0032074B"/>
    <w:rsid w:val="00322F56"/>
    <w:rsid w:val="00325636"/>
    <w:rsid w:val="00335318"/>
    <w:rsid w:val="00337C82"/>
    <w:rsid w:val="00343335"/>
    <w:rsid w:val="003434DF"/>
    <w:rsid w:val="00343523"/>
    <w:rsid w:val="0034395B"/>
    <w:rsid w:val="003453FE"/>
    <w:rsid w:val="00351B9B"/>
    <w:rsid w:val="00357729"/>
    <w:rsid w:val="00361C70"/>
    <w:rsid w:val="00364F9E"/>
    <w:rsid w:val="00366B58"/>
    <w:rsid w:val="00370CFD"/>
    <w:rsid w:val="00371848"/>
    <w:rsid w:val="003726F8"/>
    <w:rsid w:val="003730DA"/>
    <w:rsid w:val="00383D31"/>
    <w:rsid w:val="00393964"/>
    <w:rsid w:val="00393F29"/>
    <w:rsid w:val="003B2E43"/>
    <w:rsid w:val="003B31F2"/>
    <w:rsid w:val="003B6F70"/>
    <w:rsid w:val="003B7F06"/>
    <w:rsid w:val="003C074F"/>
    <w:rsid w:val="003C2C69"/>
    <w:rsid w:val="003C73E5"/>
    <w:rsid w:val="003D0D90"/>
    <w:rsid w:val="003D56B5"/>
    <w:rsid w:val="003D6EA4"/>
    <w:rsid w:val="003E020E"/>
    <w:rsid w:val="003E1B6F"/>
    <w:rsid w:val="003F2677"/>
    <w:rsid w:val="003F40E5"/>
    <w:rsid w:val="00414D42"/>
    <w:rsid w:val="004152FE"/>
    <w:rsid w:val="00420580"/>
    <w:rsid w:val="00420759"/>
    <w:rsid w:val="004212A2"/>
    <w:rsid w:val="004258A4"/>
    <w:rsid w:val="004303DF"/>
    <w:rsid w:val="004326E5"/>
    <w:rsid w:val="00436489"/>
    <w:rsid w:val="004369F8"/>
    <w:rsid w:val="00437469"/>
    <w:rsid w:val="004411FD"/>
    <w:rsid w:val="004412CF"/>
    <w:rsid w:val="00442814"/>
    <w:rsid w:val="0044303B"/>
    <w:rsid w:val="00450395"/>
    <w:rsid w:val="00456C9D"/>
    <w:rsid w:val="004606B3"/>
    <w:rsid w:val="004612AD"/>
    <w:rsid w:val="00463525"/>
    <w:rsid w:val="00463827"/>
    <w:rsid w:val="00463D18"/>
    <w:rsid w:val="00470BC6"/>
    <w:rsid w:val="00474D9C"/>
    <w:rsid w:val="00476FD7"/>
    <w:rsid w:val="0047779E"/>
    <w:rsid w:val="004901DC"/>
    <w:rsid w:val="00490D33"/>
    <w:rsid w:val="00493FBB"/>
    <w:rsid w:val="004946FE"/>
    <w:rsid w:val="004A2877"/>
    <w:rsid w:val="004A38CD"/>
    <w:rsid w:val="004A41E5"/>
    <w:rsid w:val="004A56D0"/>
    <w:rsid w:val="004A5BE5"/>
    <w:rsid w:val="004B045C"/>
    <w:rsid w:val="004B1345"/>
    <w:rsid w:val="004B2167"/>
    <w:rsid w:val="004B618C"/>
    <w:rsid w:val="004B7FEC"/>
    <w:rsid w:val="004C2951"/>
    <w:rsid w:val="004C2E0A"/>
    <w:rsid w:val="004C4728"/>
    <w:rsid w:val="004C6E32"/>
    <w:rsid w:val="004D059C"/>
    <w:rsid w:val="004D3D74"/>
    <w:rsid w:val="004D6D25"/>
    <w:rsid w:val="004E1231"/>
    <w:rsid w:val="004E54BF"/>
    <w:rsid w:val="004F400B"/>
    <w:rsid w:val="004F5AD1"/>
    <w:rsid w:val="004F61DF"/>
    <w:rsid w:val="00502F31"/>
    <w:rsid w:val="00515D2D"/>
    <w:rsid w:val="005166AF"/>
    <w:rsid w:val="005208AD"/>
    <w:rsid w:val="005219B2"/>
    <w:rsid w:val="0052260E"/>
    <w:rsid w:val="005227B1"/>
    <w:rsid w:val="00524660"/>
    <w:rsid w:val="005270FD"/>
    <w:rsid w:val="005300E2"/>
    <w:rsid w:val="00531557"/>
    <w:rsid w:val="00532EBA"/>
    <w:rsid w:val="00537627"/>
    <w:rsid w:val="00540711"/>
    <w:rsid w:val="00544C3D"/>
    <w:rsid w:val="0054588B"/>
    <w:rsid w:val="005505D2"/>
    <w:rsid w:val="00550D19"/>
    <w:rsid w:val="00551245"/>
    <w:rsid w:val="00554459"/>
    <w:rsid w:val="00555CD2"/>
    <w:rsid w:val="00556444"/>
    <w:rsid w:val="00557759"/>
    <w:rsid w:val="00560A3F"/>
    <w:rsid w:val="00560EA2"/>
    <w:rsid w:val="00561EF5"/>
    <w:rsid w:val="005621C9"/>
    <w:rsid w:val="00562C30"/>
    <w:rsid w:val="00567FB9"/>
    <w:rsid w:val="00572E00"/>
    <w:rsid w:val="0057443E"/>
    <w:rsid w:val="005808C7"/>
    <w:rsid w:val="00580989"/>
    <w:rsid w:val="00585D74"/>
    <w:rsid w:val="00590610"/>
    <w:rsid w:val="005A29A9"/>
    <w:rsid w:val="005A533F"/>
    <w:rsid w:val="005B25A5"/>
    <w:rsid w:val="005B25B3"/>
    <w:rsid w:val="005B42A8"/>
    <w:rsid w:val="005B4EF1"/>
    <w:rsid w:val="005C1A08"/>
    <w:rsid w:val="005C1E26"/>
    <w:rsid w:val="005C5110"/>
    <w:rsid w:val="005C63AB"/>
    <w:rsid w:val="005C7D73"/>
    <w:rsid w:val="005D44AE"/>
    <w:rsid w:val="005E21E2"/>
    <w:rsid w:val="005E411D"/>
    <w:rsid w:val="005E7D0F"/>
    <w:rsid w:val="005F3818"/>
    <w:rsid w:val="005F721E"/>
    <w:rsid w:val="006026F2"/>
    <w:rsid w:val="006051B3"/>
    <w:rsid w:val="00606F09"/>
    <w:rsid w:val="0060724B"/>
    <w:rsid w:val="0061255E"/>
    <w:rsid w:val="00614E25"/>
    <w:rsid w:val="00616321"/>
    <w:rsid w:val="0061681A"/>
    <w:rsid w:val="0062176F"/>
    <w:rsid w:val="006228DD"/>
    <w:rsid w:val="00624DB0"/>
    <w:rsid w:val="00625BE7"/>
    <w:rsid w:val="00634004"/>
    <w:rsid w:val="00636E83"/>
    <w:rsid w:val="00640413"/>
    <w:rsid w:val="00641975"/>
    <w:rsid w:val="00643DF8"/>
    <w:rsid w:val="00646428"/>
    <w:rsid w:val="006464E6"/>
    <w:rsid w:val="00651DBE"/>
    <w:rsid w:val="00652CA7"/>
    <w:rsid w:val="00654A2D"/>
    <w:rsid w:val="00655D88"/>
    <w:rsid w:val="00662915"/>
    <w:rsid w:val="00664952"/>
    <w:rsid w:val="0067424E"/>
    <w:rsid w:val="00674C0D"/>
    <w:rsid w:val="00676327"/>
    <w:rsid w:val="00677D96"/>
    <w:rsid w:val="00683280"/>
    <w:rsid w:val="006850A4"/>
    <w:rsid w:val="00692255"/>
    <w:rsid w:val="00692E60"/>
    <w:rsid w:val="0069443D"/>
    <w:rsid w:val="006975EF"/>
    <w:rsid w:val="00697921"/>
    <w:rsid w:val="006A00DF"/>
    <w:rsid w:val="006A1C33"/>
    <w:rsid w:val="006A4009"/>
    <w:rsid w:val="006A5491"/>
    <w:rsid w:val="006C22D9"/>
    <w:rsid w:val="006C2798"/>
    <w:rsid w:val="006C3361"/>
    <w:rsid w:val="006C3E6E"/>
    <w:rsid w:val="006C7A70"/>
    <w:rsid w:val="006C7E67"/>
    <w:rsid w:val="006E0186"/>
    <w:rsid w:val="006E2C7D"/>
    <w:rsid w:val="006E6BF9"/>
    <w:rsid w:val="006F41D4"/>
    <w:rsid w:val="006F50CB"/>
    <w:rsid w:val="006F5B25"/>
    <w:rsid w:val="007001DC"/>
    <w:rsid w:val="007014CE"/>
    <w:rsid w:val="007014FD"/>
    <w:rsid w:val="007021DF"/>
    <w:rsid w:val="007022F3"/>
    <w:rsid w:val="007043F2"/>
    <w:rsid w:val="00707AFB"/>
    <w:rsid w:val="00713630"/>
    <w:rsid w:val="00714ADE"/>
    <w:rsid w:val="00714C28"/>
    <w:rsid w:val="0071634D"/>
    <w:rsid w:val="00720104"/>
    <w:rsid w:val="007247D6"/>
    <w:rsid w:val="007255F4"/>
    <w:rsid w:val="00725C45"/>
    <w:rsid w:val="007320CF"/>
    <w:rsid w:val="007369BB"/>
    <w:rsid w:val="007454B3"/>
    <w:rsid w:val="007465EF"/>
    <w:rsid w:val="007472FC"/>
    <w:rsid w:val="00751CCA"/>
    <w:rsid w:val="00755E0C"/>
    <w:rsid w:val="00757511"/>
    <w:rsid w:val="00763AF1"/>
    <w:rsid w:val="007643D6"/>
    <w:rsid w:val="00773651"/>
    <w:rsid w:val="007763AC"/>
    <w:rsid w:val="00777B63"/>
    <w:rsid w:val="0078038D"/>
    <w:rsid w:val="007810CC"/>
    <w:rsid w:val="00782E79"/>
    <w:rsid w:val="00786448"/>
    <w:rsid w:val="00786CD1"/>
    <w:rsid w:val="00787B1F"/>
    <w:rsid w:val="007930E4"/>
    <w:rsid w:val="007960B1"/>
    <w:rsid w:val="007A2114"/>
    <w:rsid w:val="007A5BE0"/>
    <w:rsid w:val="007B75D3"/>
    <w:rsid w:val="007C4D48"/>
    <w:rsid w:val="007C6812"/>
    <w:rsid w:val="007C6F63"/>
    <w:rsid w:val="007D1786"/>
    <w:rsid w:val="007D41A7"/>
    <w:rsid w:val="007D5936"/>
    <w:rsid w:val="007E0A6D"/>
    <w:rsid w:val="007E1678"/>
    <w:rsid w:val="007E2981"/>
    <w:rsid w:val="007E2F6F"/>
    <w:rsid w:val="007E40F9"/>
    <w:rsid w:val="007E74CA"/>
    <w:rsid w:val="007F0A13"/>
    <w:rsid w:val="007F4A32"/>
    <w:rsid w:val="007F7028"/>
    <w:rsid w:val="008002B1"/>
    <w:rsid w:val="00805AE1"/>
    <w:rsid w:val="00805FBA"/>
    <w:rsid w:val="00806B65"/>
    <w:rsid w:val="00806D0B"/>
    <w:rsid w:val="00807A5B"/>
    <w:rsid w:val="00810A5C"/>
    <w:rsid w:val="00811416"/>
    <w:rsid w:val="00811C4E"/>
    <w:rsid w:val="00814753"/>
    <w:rsid w:val="008155E0"/>
    <w:rsid w:val="00820515"/>
    <w:rsid w:val="008206AA"/>
    <w:rsid w:val="008216CC"/>
    <w:rsid w:val="0082184C"/>
    <w:rsid w:val="00823553"/>
    <w:rsid w:val="0082422F"/>
    <w:rsid w:val="00827D6C"/>
    <w:rsid w:val="00831392"/>
    <w:rsid w:val="00831B69"/>
    <w:rsid w:val="00833533"/>
    <w:rsid w:val="00833FFF"/>
    <w:rsid w:val="008351B3"/>
    <w:rsid w:val="008429CE"/>
    <w:rsid w:val="008453E1"/>
    <w:rsid w:val="008524C3"/>
    <w:rsid w:val="00863901"/>
    <w:rsid w:val="008650C9"/>
    <w:rsid w:val="00870EC5"/>
    <w:rsid w:val="00872CB9"/>
    <w:rsid w:val="008748B1"/>
    <w:rsid w:val="0088368A"/>
    <w:rsid w:val="00890BB8"/>
    <w:rsid w:val="0089543B"/>
    <w:rsid w:val="0089582C"/>
    <w:rsid w:val="008A20D4"/>
    <w:rsid w:val="008A45FD"/>
    <w:rsid w:val="008A64A8"/>
    <w:rsid w:val="008B14A2"/>
    <w:rsid w:val="008B28A7"/>
    <w:rsid w:val="008B2A0C"/>
    <w:rsid w:val="008B3C04"/>
    <w:rsid w:val="008C7208"/>
    <w:rsid w:val="008D5490"/>
    <w:rsid w:val="008D5D50"/>
    <w:rsid w:val="008D768C"/>
    <w:rsid w:val="008E1A09"/>
    <w:rsid w:val="008E235C"/>
    <w:rsid w:val="008E537A"/>
    <w:rsid w:val="008E6654"/>
    <w:rsid w:val="008F086B"/>
    <w:rsid w:val="00900159"/>
    <w:rsid w:val="00900B3C"/>
    <w:rsid w:val="00903FEF"/>
    <w:rsid w:val="0090680B"/>
    <w:rsid w:val="0090729E"/>
    <w:rsid w:val="00910FAC"/>
    <w:rsid w:val="009274F2"/>
    <w:rsid w:val="00931F29"/>
    <w:rsid w:val="00931F3C"/>
    <w:rsid w:val="009359A3"/>
    <w:rsid w:val="0093795E"/>
    <w:rsid w:val="00943E83"/>
    <w:rsid w:val="00945008"/>
    <w:rsid w:val="0094695F"/>
    <w:rsid w:val="00957868"/>
    <w:rsid w:val="009664CE"/>
    <w:rsid w:val="00967D05"/>
    <w:rsid w:val="00977B0A"/>
    <w:rsid w:val="00977F81"/>
    <w:rsid w:val="00984BD0"/>
    <w:rsid w:val="009915CD"/>
    <w:rsid w:val="00993C63"/>
    <w:rsid w:val="009A1939"/>
    <w:rsid w:val="009A3770"/>
    <w:rsid w:val="009A45B2"/>
    <w:rsid w:val="009A5C5A"/>
    <w:rsid w:val="009B0415"/>
    <w:rsid w:val="009B21A1"/>
    <w:rsid w:val="009B3038"/>
    <w:rsid w:val="009B4025"/>
    <w:rsid w:val="009C0EBD"/>
    <w:rsid w:val="009C2B1B"/>
    <w:rsid w:val="009C38A8"/>
    <w:rsid w:val="009C3980"/>
    <w:rsid w:val="009C4531"/>
    <w:rsid w:val="009C638A"/>
    <w:rsid w:val="009C7F9E"/>
    <w:rsid w:val="009D0D55"/>
    <w:rsid w:val="009D3C79"/>
    <w:rsid w:val="009D40A1"/>
    <w:rsid w:val="009D4D88"/>
    <w:rsid w:val="009D5751"/>
    <w:rsid w:val="009E2769"/>
    <w:rsid w:val="009E2770"/>
    <w:rsid w:val="009E4C7D"/>
    <w:rsid w:val="009E556E"/>
    <w:rsid w:val="009E70E4"/>
    <w:rsid w:val="009F123B"/>
    <w:rsid w:val="009F53BF"/>
    <w:rsid w:val="00A10A07"/>
    <w:rsid w:val="00A129AA"/>
    <w:rsid w:val="00A12D7B"/>
    <w:rsid w:val="00A1387B"/>
    <w:rsid w:val="00A13CB0"/>
    <w:rsid w:val="00A141D0"/>
    <w:rsid w:val="00A22CC1"/>
    <w:rsid w:val="00A22E9F"/>
    <w:rsid w:val="00A2301F"/>
    <w:rsid w:val="00A249EF"/>
    <w:rsid w:val="00A37A24"/>
    <w:rsid w:val="00A41C9B"/>
    <w:rsid w:val="00A44E6E"/>
    <w:rsid w:val="00A53FA0"/>
    <w:rsid w:val="00A54AC0"/>
    <w:rsid w:val="00A60409"/>
    <w:rsid w:val="00A607C4"/>
    <w:rsid w:val="00A61482"/>
    <w:rsid w:val="00A63AC8"/>
    <w:rsid w:val="00A7307C"/>
    <w:rsid w:val="00A76A4F"/>
    <w:rsid w:val="00A84B5B"/>
    <w:rsid w:val="00A85B41"/>
    <w:rsid w:val="00A874D4"/>
    <w:rsid w:val="00A929FA"/>
    <w:rsid w:val="00A92FFD"/>
    <w:rsid w:val="00A974A1"/>
    <w:rsid w:val="00AA39C5"/>
    <w:rsid w:val="00AA4CF0"/>
    <w:rsid w:val="00AA5329"/>
    <w:rsid w:val="00AB4F8B"/>
    <w:rsid w:val="00AB5A1A"/>
    <w:rsid w:val="00AC1B5C"/>
    <w:rsid w:val="00AC3A66"/>
    <w:rsid w:val="00AC53D4"/>
    <w:rsid w:val="00AE0B64"/>
    <w:rsid w:val="00AE1977"/>
    <w:rsid w:val="00AE4A21"/>
    <w:rsid w:val="00AE5EA0"/>
    <w:rsid w:val="00AE5FA6"/>
    <w:rsid w:val="00AE7452"/>
    <w:rsid w:val="00AF1B4F"/>
    <w:rsid w:val="00AF495C"/>
    <w:rsid w:val="00B06EC1"/>
    <w:rsid w:val="00B1152C"/>
    <w:rsid w:val="00B125ED"/>
    <w:rsid w:val="00B17485"/>
    <w:rsid w:val="00B174E7"/>
    <w:rsid w:val="00B22E5B"/>
    <w:rsid w:val="00B24A06"/>
    <w:rsid w:val="00B24FE9"/>
    <w:rsid w:val="00B256E4"/>
    <w:rsid w:val="00B25A76"/>
    <w:rsid w:val="00B26544"/>
    <w:rsid w:val="00B33809"/>
    <w:rsid w:val="00B33B06"/>
    <w:rsid w:val="00B42F16"/>
    <w:rsid w:val="00B44E79"/>
    <w:rsid w:val="00B505A4"/>
    <w:rsid w:val="00B559D9"/>
    <w:rsid w:val="00B57AD5"/>
    <w:rsid w:val="00B6050F"/>
    <w:rsid w:val="00B66CE1"/>
    <w:rsid w:val="00B7169B"/>
    <w:rsid w:val="00B804E4"/>
    <w:rsid w:val="00B809FF"/>
    <w:rsid w:val="00B80CE1"/>
    <w:rsid w:val="00B81A1A"/>
    <w:rsid w:val="00B81DD7"/>
    <w:rsid w:val="00B854A7"/>
    <w:rsid w:val="00B87E6E"/>
    <w:rsid w:val="00B90249"/>
    <w:rsid w:val="00B93110"/>
    <w:rsid w:val="00B949D8"/>
    <w:rsid w:val="00B95D27"/>
    <w:rsid w:val="00BA0903"/>
    <w:rsid w:val="00BA2D38"/>
    <w:rsid w:val="00BA7AA6"/>
    <w:rsid w:val="00BB3B7A"/>
    <w:rsid w:val="00BB4CE5"/>
    <w:rsid w:val="00BB6446"/>
    <w:rsid w:val="00BB6902"/>
    <w:rsid w:val="00BC0452"/>
    <w:rsid w:val="00BC0AC8"/>
    <w:rsid w:val="00BC7CB6"/>
    <w:rsid w:val="00BD53C6"/>
    <w:rsid w:val="00BE0C63"/>
    <w:rsid w:val="00BE3874"/>
    <w:rsid w:val="00BE4A74"/>
    <w:rsid w:val="00BF0A6C"/>
    <w:rsid w:val="00C0075C"/>
    <w:rsid w:val="00C0129C"/>
    <w:rsid w:val="00C02497"/>
    <w:rsid w:val="00C05C23"/>
    <w:rsid w:val="00C06B28"/>
    <w:rsid w:val="00C10695"/>
    <w:rsid w:val="00C11C9F"/>
    <w:rsid w:val="00C13D34"/>
    <w:rsid w:val="00C171E4"/>
    <w:rsid w:val="00C254E3"/>
    <w:rsid w:val="00C30194"/>
    <w:rsid w:val="00C3343A"/>
    <w:rsid w:val="00C34567"/>
    <w:rsid w:val="00C418A9"/>
    <w:rsid w:val="00C44441"/>
    <w:rsid w:val="00C447ED"/>
    <w:rsid w:val="00C44E94"/>
    <w:rsid w:val="00C46A8F"/>
    <w:rsid w:val="00C46E69"/>
    <w:rsid w:val="00C47D2D"/>
    <w:rsid w:val="00C502C6"/>
    <w:rsid w:val="00C50C69"/>
    <w:rsid w:val="00C54257"/>
    <w:rsid w:val="00C54E0D"/>
    <w:rsid w:val="00C61E7E"/>
    <w:rsid w:val="00C62FDF"/>
    <w:rsid w:val="00C67554"/>
    <w:rsid w:val="00C776B2"/>
    <w:rsid w:val="00C807E8"/>
    <w:rsid w:val="00C80AF6"/>
    <w:rsid w:val="00C82C15"/>
    <w:rsid w:val="00C83B5F"/>
    <w:rsid w:val="00C84BB3"/>
    <w:rsid w:val="00C91483"/>
    <w:rsid w:val="00C91ACE"/>
    <w:rsid w:val="00C95346"/>
    <w:rsid w:val="00C9582A"/>
    <w:rsid w:val="00C95EC4"/>
    <w:rsid w:val="00C96BCF"/>
    <w:rsid w:val="00CA24AA"/>
    <w:rsid w:val="00CA3582"/>
    <w:rsid w:val="00CA462F"/>
    <w:rsid w:val="00CA4878"/>
    <w:rsid w:val="00CA6A05"/>
    <w:rsid w:val="00CA778C"/>
    <w:rsid w:val="00CB0DBD"/>
    <w:rsid w:val="00CB2815"/>
    <w:rsid w:val="00CB2AB7"/>
    <w:rsid w:val="00CB59D9"/>
    <w:rsid w:val="00CC5ADB"/>
    <w:rsid w:val="00CD096B"/>
    <w:rsid w:val="00CD28A1"/>
    <w:rsid w:val="00CD529E"/>
    <w:rsid w:val="00CD5306"/>
    <w:rsid w:val="00CD561C"/>
    <w:rsid w:val="00CE3174"/>
    <w:rsid w:val="00CE3D4D"/>
    <w:rsid w:val="00CE4AE2"/>
    <w:rsid w:val="00CE5161"/>
    <w:rsid w:val="00CE5E41"/>
    <w:rsid w:val="00CF70B0"/>
    <w:rsid w:val="00CF7527"/>
    <w:rsid w:val="00D01E2A"/>
    <w:rsid w:val="00D04C30"/>
    <w:rsid w:val="00D104C1"/>
    <w:rsid w:val="00D10584"/>
    <w:rsid w:val="00D14122"/>
    <w:rsid w:val="00D15163"/>
    <w:rsid w:val="00D2026F"/>
    <w:rsid w:val="00D20525"/>
    <w:rsid w:val="00D20C6E"/>
    <w:rsid w:val="00D2114C"/>
    <w:rsid w:val="00D230D3"/>
    <w:rsid w:val="00D23561"/>
    <w:rsid w:val="00D239EB"/>
    <w:rsid w:val="00D26AD2"/>
    <w:rsid w:val="00D27193"/>
    <w:rsid w:val="00D27551"/>
    <w:rsid w:val="00D27B9A"/>
    <w:rsid w:val="00D34F0D"/>
    <w:rsid w:val="00D371BB"/>
    <w:rsid w:val="00D415B4"/>
    <w:rsid w:val="00D42D7F"/>
    <w:rsid w:val="00D45506"/>
    <w:rsid w:val="00D457A0"/>
    <w:rsid w:val="00D5366C"/>
    <w:rsid w:val="00D55581"/>
    <w:rsid w:val="00D61B4C"/>
    <w:rsid w:val="00D61B9D"/>
    <w:rsid w:val="00D65A40"/>
    <w:rsid w:val="00D6710B"/>
    <w:rsid w:val="00D7098E"/>
    <w:rsid w:val="00D713C0"/>
    <w:rsid w:val="00D73927"/>
    <w:rsid w:val="00D73E80"/>
    <w:rsid w:val="00D76546"/>
    <w:rsid w:val="00D769FC"/>
    <w:rsid w:val="00D77467"/>
    <w:rsid w:val="00D7785A"/>
    <w:rsid w:val="00D92743"/>
    <w:rsid w:val="00D92FC8"/>
    <w:rsid w:val="00D93399"/>
    <w:rsid w:val="00D93494"/>
    <w:rsid w:val="00DA0BE5"/>
    <w:rsid w:val="00DB5842"/>
    <w:rsid w:val="00DB595C"/>
    <w:rsid w:val="00DC0681"/>
    <w:rsid w:val="00DC158F"/>
    <w:rsid w:val="00DC21E9"/>
    <w:rsid w:val="00DC2309"/>
    <w:rsid w:val="00DC7C21"/>
    <w:rsid w:val="00DD03FD"/>
    <w:rsid w:val="00DD4526"/>
    <w:rsid w:val="00DD4A7B"/>
    <w:rsid w:val="00DD6429"/>
    <w:rsid w:val="00DD74B7"/>
    <w:rsid w:val="00DE1509"/>
    <w:rsid w:val="00DE3296"/>
    <w:rsid w:val="00DE4073"/>
    <w:rsid w:val="00DE6F95"/>
    <w:rsid w:val="00DF2182"/>
    <w:rsid w:val="00DF546D"/>
    <w:rsid w:val="00DF71CA"/>
    <w:rsid w:val="00DF723D"/>
    <w:rsid w:val="00E01EB2"/>
    <w:rsid w:val="00E13B74"/>
    <w:rsid w:val="00E16DFD"/>
    <w:rsid w:val="00E20BC3"/>
    <w:rsid w:val="00E22EDA"/>
    <w:rsid w:val="00E2363E"/>
    <w:rsid w:val="00E245FE"/>
    <w:rsid w:val="00E27B59"/>
    <w:rsid w:val="00E36B4D"/>
    <w:rsid w:val="00E46A8B"/>
    <w:rsid w:val="00E509DA"/>
    <w:rsid w:val="00E512E7"/>
    <w:rsid w:val="00E53068"/>
    <w:rsid w:val="00E5692A"/>
    <w:rsid w:val="00E62DFF"/>
    <w:rsid w:val="00E644E2"/>
    <w:rsid w:val="00E651D2"/>
    <w:rsid w:val="00E655E4"/>
    <w:rsid w:val="00E67309"/>
    <w:rsid w:val="00E67960"/>
    <w:rsid w:val="00E74486"/>
    <w:rsid w:val="00E75090"/>
    <w:rsid w:val="00E765FB"/>
    <w:rsid w:val="00E82B97"/>
    <w:rsid w:val="00E8609F"/>
    <w:rsid w:val="00E923F9"/>
    <w:rsid w:val="00E96F56"/>
    <w:rsid w:val="00E97C96"/>
    <w:rsid w:val="00EA1D6B"/>
    <w:rsid w:val="00EB1CB6"/>
    <w:rsid w:val="00EB3D39"/>
    <w:rsid w:val="00EB785A"/>
    <w:rsid w:val="00EB7B0D"/>
    <w:rsid w:val="00EC2869"/>
    <w:rsid w:val="00ED1E43"/>
    <w:rsid w:val="00ED2662"/>
    <w:rsid w:val="00EE097C"/>
    <w:rsid w:val="00EF0C7E"/>
    <w:rsid w:val="00EF5771"/>
    <w:rsid w:val="00EF5A1B"/>
    <w:rsid w:val="00EF694B"/>
    <w:rsid w:val="00EF7620"/>
    <w:rsid w:val="00F03BCB"/>
    <w:rsid w:val="00F10137"/>
    <w:rsid w:val="00F112FE"/>
    <w:rsid w:val="00F12653"/>
    <w:rsid w:val="00F15572"/>
    <w:rsid w:val="00F20DFD"/>
    <w:rsid w:val="00F27759"/>
    <w:rsid w:val="00F3169F"/>
    <w:rsid w:val="00F326DD"/>
    <w:rsid w:val="00F33FF4"/>
    <w:rsid w:val="00F401DE"/>
    <w:rsid w:val="00F432FF"/>
    <w:rsid w:val="00F44B6C"/>
    <w:rsid w:val="00F46C8B"/>
    <w:rsid w:val="00F511FB"/>
    <w:rsid w:val="00F5178A"/>
    <w:rsid w:val="00F54B37"/>
    <w:rsid w:val="00F556BF"/>
    <w:rsid w:val="00F55954"/>
    <w:rsid w:val="00F6338A"/>
    <w:rsid w:val="00F6547D"/>
    <w:rsid w:val="00F67196"/>
    <w:rsid w:val="00F74292"/>
    <w:rsid w:val="00F977AE"/>
    <w:rsid w:val="00FA3F48"/>
    <w:rsid w:val="00FA493A"/>
    <w:rsid w:val="00FA6CC9"/>
    <w:rsid w:val="00FB0D24"/>
    <w:rsid w:val="00FB0FB4"/>
    <w:rsid w:val="00FB26AE"/>
    <w:rsid w:val="00FB3785"/>
    <w:rsid w:val="00FC773B"/>
    <w:rsid w:val="00FD4AF8"/>
    <w:rsid w:val="00FE26B6"/>
    <w:rsid w:val="00FE3AF2"/>
    <w:rsid w:val="00FE49ED"/>
    <w:rsid w:val="00FE675F"/>
    <w:rsid w:val="00FF471F"/>
    <w:rsid w:val="00FF493F"/>
    <w:rsid w:val="00FF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B595C"/>
    <w:pPr>
      <w:spacing w:after="200" w:line="276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4567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2114"/>
    <w:pPr>
      <w:keepNext/>
      <w:keepLines/>
      <w:spacing w:before="200" w:after="0"/>
      <w:outlineLvl w:val="1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456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2114"/>
    <w:rPr>
      <w:rFonts w:ascii="Times New Roman" w:hAnsi="Times New Roman" w:cs="Times New Roman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C1E2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C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1E26"/>
    <w:rPr>
      <w:rFonts w:ascii="Tahoma" w:hAnsi="Tahoma" w:cs="Tahoma"/>
      <w:sz w:val="16"/>
      <w:szCs w:val="16"/>
    </w:rPr>
  </w:style>
  <w:style w:type="paragraph" w:customStyle="1" w:styleId="a">
    <w:name w:val="Формула"/>
    <w:basedOn w:val="Normal"/>
    <w:next w:val="Normal"/>
    <w:link w:val="a0"/>
    <w:uiPriority w:val="99"/>
    <w:rsid w:val="00D5366C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99"/>
    <w:qFormat/>
    <w:rsid w:val="00CD28A1"/>
    <w:pPr>
      <w:ind w:left="720"/>
      <w:contextualSpacing/>
    </w:pPr>
  </w:style>
  <w:style w:type="character" w:customStyle="1" w:styleId="a0">
    <w:name w:val="Формула Знак"/>
    <w:basedOn w:val="DefaultParagraphFont"/>
    <w:link w:val="a"/>
    <w:uiPriority w:val="99"/>
    <w:locked/>
    <w:rsid w:val="00D5366C"/>
    <w:rPr>
      <w:rFonts w:cs="Times New Roman"/>
    </w:rPr>
  </w:style>
  <w:style w:type="paragraph" w:styleId="NoSpacing">
    <w:name w:val="No Spacing"/>
    <w:uiPriority w:val="99"/>
    <w:qFormat/>
    <w:rsid w:val="00E46A8B"/>
    <w:pPr>
      <w:jc w:val="both"/>
    </w:pPr>
    <w:rPr>
      <w:rFonts w:ascii="Times New Roman" w:hAnsi="Times New Roman"/>
      <w:sz w:val="24"/>
      <w:lang w:eastAsia="en-US"/>
    </w:rPr>
  </w:style>
  <w:style w:type="table" w:styleId="TableGrid">
    <w:name w:val="Table Grid"/>
    <w:basedOn w:val="TableNormal"/>
    <w:uiPriority w:val="99"/>
    <w:rsid w:val="00E673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D61B9D"/>
    <w:pPr>
      <w:jc w:val="left"/>
      <w:outlineLvl w:val="9"/>
    </w:pPr>
    <w:rPr>
      <w:rFonts w:ascii="Cambria" w:hAnsi="Cambria"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99"/>
    <w:rsid w:val="00D61B9D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8D5490"/>
    <w:pPr>
      <w:tabs>
        <w:tab w:val="right" w:leader="dot" w:pos="9345"/>
      </w:tabs>
      <w:spacing w:after="0"/>
      <w:ind w:left="240"/>
      <w:jc w:val="left"/>
    </w:pPr>
  </w:style>
  <w:style w:type="character" w:styleId="Hyperlink">
    <w:name w:val="Hyperlink"/>
    <w:basedOn w:val="DefaultParagraphFont"/>
    <w:uiPriority w:val="99"/>
    <w:rsid w:val="00D61B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A400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4009"/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6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2.bin"/><Relationship Id="rId160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150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png"/><Relationship Id="rId96" Type="http://schemas.openxmlformats.org/officeDocument/2006/relationships/image" Target="media/image48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jpe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3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png"/><Relationship Id="rId152" Type="http://schemas.openxmlformats.org/officeDocument/2006/relationships/image" Target="media/image76.wmf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6.png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1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903</TotalTime>
  <Pages>9</Pages>
  <Words>1434</Words>
  <Characters>8177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Light</cp:lastModifiedBy>
  <cp:revision>111</cp:revision>
  <cp:lastPrinted>2019-03-27T17:53:00Z</cp:lastPrinted>
  <dcterms:created xsi:type="dcterms:W3CDTF">2016-01-10T20:38:00Z</dcterms:created>
  <dcterms:modified xsi:type="dcterms:W3CDTF">2020-09-09T15:49:00Z</dcterms:modified>
</cp:coreProperties>
</file>